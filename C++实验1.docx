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830C" w14:textId="77777777" w:rsidR="00231E80" w:rsidRPr="00FF3CD7" w:rsidRDefault="00231E80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125C56AD" w14:textId="77777777" w:rsidR="00231E80" w:rsidRPr="00FF3CD7" w:rsidRDefault="00231E80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7B75F33A" w14:textId="77777777" w:rsidR="00231E80" w:rsidRPr="00FF3CD7" w:rsidRDefault="00231E80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7700E3BD" w14:textId="77777777" w:rsidR="00231E80" w:rsidRPr="00FF3CD7" w:rsidRDefault="007B6097">
      <w:pPr>
        <w:widowControl/>
        <w:jc w:val="center"/>
        <w:rPr>
          <w:color w:val="000000"/>
          <w:sz w:val="44"/>
          <w:szCs w:val="52"/>
        </w:rPr>
      </w:pPr>
      <w:r w:rsidRPr="00FF3CD7">
        <w:rPr>
          <w:noProof/>
        </w:rPr>
        <w:object w:dxaOrig="5851" w:dyaOrig="1440" w14:anchorId="1BBD0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1pt;height:58.05pt;mso-width-percent:0;mso-height-percent:0;mso-width-percent:0;mso-height-percent:0" o:ole="">
            <v:imagedata r:id="rId7" o:title=""/>
          </v:shape>
          <o:OLEObject Type="Embed" ProgID="PBrush" ShapeID="_x0000_i1025" DrawAspect="Content" ObjectID="_1777049198" r:id="rId8"/>
        </w:object>
      </w:r>
    </w:p>
    <w:p w14:paraId="782DCA9C" w14:textId="77777777" w:rsidR="00231E80" w:rsidRPr="00FF3CD7" w:rsidRDefault="00231E80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0FC2B3BE" w14:textId="77777777" w:rsidR="00231E80" w:rsidRPr="00FF3CD7" w:rsidRDefault="00231E80">
      <w:pPr>
        <w:widowControl/>
        <w:jc w:val="center"/>
        <w:rPr>
          <w:b/>
          <w:bCs/>
          <w:color w:val="000000"/>
          <w:sz w:val="84"/>
          <w:szCs w:val="84"/>
        </w:rPr>
      </w:pPr>
      <w:r w:rsidRPr="00FF3CD7">
        <w:rPr>
          <w:b/>
          <w:bCs/>
          <w:color w:val="000000"/>
          <w:sz w:val="84"/>
          <w:szCs w:val="84"/>
        </w:rPr>
        <w:t>实</w:t>
      </w:r>
      <w:r w:rsidRPr="00FF3CD7">
        <w:rPr>
          <w:b/>
          <w:bCs/>
          <w:color w:val="000000"/>
          <w:sz w:val="84"/>
          <w:szCs w:val="84"/>
        </w:rPr>
        <w:t xml:space="preserve"> </w:t>
      </w:r>
      <w:r w:rsidRPr="00FF3CD7">
        <w:rPr>
          <w:b/>
          <w:bCs/>
          <w:color w:val="000000"/>
          <w:sz w:val="84"/>
          <w:szCs w:val="84"/>
        </w:rPr>
        <w:t>验</w:t>
      </w:r>
      <w:r w:rsidRPr="00FF3CD7">
        <w:rPr>
          <w:b/>
          <w:bCs/>
          <w:color w:val="000000"/>
          <w:sz w:val="84"/>
          <w:szCs w:val="84"/>
        </w:rPr>
        <w:t xml:space="preserve"> </w:t>
      </w:r>
      <w:r w:rsidRPr="00FF3CD7">
        <w:rPr>
          <w:b/>
          <w:bCs/>
          <w:color w:val="000000"/>
          <w:sz w:val="84"/>
          <w:szCs w:val="84"/>
        </w:rPr>
        <w:t>报</w:t>
      </w:r>
      <w:r w:rsidRPr="00FF3CD7">
        <w:rPr>
          <w:b/>
          <w:bCs/>
          <w:color w:val="000000"/>
          <w:sz w:val="84"/>
          <w:szCs w:val="84"/>
        </w:rPr>
        <w:t xml:space="preserve"> </w:t>
      </w:r>
      <w:r w:rsidRPr="00FF3CD7">
        <w:rPr>
          <w:b/>
          <w:bCs/>
          <w:color w:val="000000"/>
          <w:sz w:val="84"/>
          <w:szCs w:val="84"/>
        </w:rPr>
        <w:t>告</w:t>
      </w:r>
    </w:p>
    <w:p w14:paraId="3B76373F" w14:textId="77777777" w:rsidR="00231E80" w:rsidRPr="00FF3CD7" w:rsidRDefault="00231E80" w:rsidP="00BA7EE9">
      <w:pPr>
        <w:widowControl/>
        <w:jc w:val="center"/>
        <w:outlineLvl w:val="0"/>
        <w:rPr>
          <w:b/>
          <w:bCs/>
          <w:color w:val="000000"/>
          <w:sz w:val="44"/>
          <w:szCs w:val="51"/>
        </w:rPr>
      </w:pPr>
      <w:r w:rsidRPr="00FF3CD7">
        <w:rPr>
          <w:b/>
          <w:bCs/>
          <w:sz w:val="32"/>
          <w:szCs w:val="52"/>
        </w:rPr>
        <w:t>（</w:t>
      </w:r>
      <w:r w:rsidRPr="00FF3CD7">
        <w:rPr>
          <w:b/>
          <w:bCs/>
          <w:sz w:val="32"/>
          <w:szCs w:val="52"/>
        </w:rPr>
        <w:t xml:space="preserve">  </w:t>
      </w:r>
      <w:r w:rsidR="00EA3236" w:rsidRPr="00FF3CD7">
        <w:rPr>
          <w:b/>
          <w:bCs/>
          <w:sz w:val="32"/>
          <w:szCs w:val="52"/>
        </w:rPr>
        <w:t>20</w:t>
      </w:r>
      <w:r w:rsidR="00C32749">
        <w:rPr>
          <w:b/>
          <w:bCs/>
          <w:sz w:val="32"/>
          <w:szCs w:val="52"/>
        </w:rPr>
        <w:t>23</w:t>
      </w:r>
      <w:r w:rsidR="006A3E85" w:rsidRPr="00FF3CD7">
        <w:rPr>
          <w:b/>
          <w:bCs/>
          <w:sz w:val="32"/>
          <w:szCs w:val="52"/>
        </w:rPr>
        <w:t xml:space="preserve">  </w:t>
      </w:r>
      <w:r w:rsidR="00BE3D7F" w:rsidRPr="00FF3CD7">
        <w:rPr>
          <w:b/>
          <w:bCs/>
          <w:sz w:val="32"/>
          <w:szCs w:val="52"/>
        </w:rPr>
        <w:t xml:space="preserve"> </w:t>
      </w:r>
      <w:r w:rsidRPr="00FF3CD7">
        <w:rPr>
          <w:b/>
          <w:bCs/>
          <w:sz w:val="32"/>
          <w:szCs w:val="52"/>
        </w:rPr>
        <w:t xml:space="preserve">/ </w:t>
      </w:r>
      <w:r w:rsidR="00EA3236" w:rsidRPr="00FF3CD7">
        <w:rPr>
          <w:b/>
          <w:bCs/>
          <w:sz w:val="32"/>
          <w:szCs w:val="52"/>
        </w:rPr>
        <w:t>20</w:t>
      </w:r>
      <w:r w:rsidR="00FD7206">
        <w:rPr>
          <w:b/>
          <w:bCs/>
          <w:sz w:val="32"/>
          <w:szCs w:val="52"/>
        </w:rPr>
        <w:t>2</w:t>
      </w:r>
      <w:r w:rsidR="00C32749">
        <w:rPr>
          <w:b/>
          <w:bCs/>
          <w:sz w:val="32"/>
          <w:szCs w:val="52"/>
        </w:rPr>
        <w:t>4</w:t>
      </w:r>
      <w:r w:rsidR="006A3E85" w:rsidRPr="00FF3CD7">
        <w:rPr>
          <w:b/>
          <w:bCs/>
          <w:sz w:val="32"/>
          <w:szCs w:val="52"/>
        </w:rPr>
        <w:t xml:space="preserve">  </w:t>
      </w:r>
      <w:r w:rsidRPr="00FF3CD7">
        <w:rPr>
          <w:b/>
          <w:bCs/>
          <w:sz w:val="32"/>
          <w:szCs w:val="52"/>
        </w:rPr>
        <w:t xml:space="preserve"> </w:t>
      </w:r>
      <w:r w:rsidRPr="00FF3CD7">
        <w:rPr>
          <w:b/>
          <w:bCs/>
          <w:sz w:val="32"/>
          <w:szCs w:val="52"/>
        </w:rPr>
        <w:t>学年</w:t>
      </w:r>
      <w:r w:rsidRPr="00FF3CD7">
        <w:rPr>
          <w:b/>
          <w:bCs/>
          <w:sz w:val="32"/>
          <w:szCs w:val="52"/>
        </w:rPr>
        <w:t xml:space="preserve"> </w:t>
      </w:r>
      <w:r w:rsidRPr="00FF3CD7">
        <w:rPr>
          <w:b/>
          <w:bCs/>
          <w:sz w:val="32"/>
          <w:szCs w:val="52"/>
        </w:rPr>
        <w:t>第</w:t>
      </w:r>
      <w:r w:rsidRPr="00FF3CD7">
        <w:rPr>
          <w:b/>
          <w:bCs/>
          <w:sz w:val="32"/>
          <w:szCs w:val="52"/>
        </w:rPr>
        <w:t xml:space="preserve"> </w:t>
      </w:r>
      <w:r w:rsidR="00EA3236" w:rsidRPr="00FF3CD7">
        <w:rPr>
          <w:b/>
          <w:bCs/>
          <w:sz w:val="32"/>
          <w:szCs w:val="52"/>
        </w:rPr>
        <w:t>二</w:t>
      </w:r>
      <w:r w:rsidR="00BE3D7F" w:rsidRPr="00FF3CD7">
        <w:rPr>
          <w:b/>
          <w:bCs/>
          <w:sz w:val="32"/>
          <w:szCs w:val="52"/>
        </w:rPr>
        <w:t xml:space="preserve"> </w:t>
      </w:r>
      <w:r w:rsidRPr="00FF3CD7">
        <w:rPr>
          <w:b/>
          <w:bCs/>
          <w:sz w:val="32"/>
          <w:szCs w:val="52"/>
        </w:rPr>
        <w:t>学期）</w:t>
      </w:r>
    </w:p>
    <w:p w14:paraId="413240B5" w14:textId="77777777" w:rsidR="00231E80" w:rsidRPr="00FF3CD7" w:rsidRDefault="00231E80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3FE92AE8" w14:textId="77777777" w:rsidR="00231E80" w:rsidRPr="00FF3CD7" w:rsidRDefault="00231E80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6F1FE73C" w14:textId="77777777" w:rsidR="00231E80" w:rsidRPr="00FF3CD7" w:rsidRDefault="00231E80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231E80" w:rsidRPr="00FF3CD7" w14:paraId="4FC67757" w14:textId="77777777">
        <w:trPr>
          <w:cantSplit/>
          <w:jc w:val="center"/>
        </w:trPr>
        <w:tc>
          <w:tcPr>
            <w:tcW w:w="1448" w:type="dxa"/>
          </w:tcPr>
          <w:p w14:paraId="35F6EAA6" w14:textId="77777777" w:rsidR="00231E80" w:rsidRPr="00FF3CD7" w:rsidRDefault="00231E80">
            <w:pPr>
              <w:tabs>
                <w:tab w:val="left" w:pos="6870"/>
              </w:tabs>
              <w:rPr>
                <w:sz w:val="28"/>
              </w:rPr>
            </w:pPr>
            <w:r w:rsidRPr="00FF3CD7">
              <w:rPr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5C94B3E6" w14:textId="77777777" w:rsidR="00231E80" w:rsidRPr="00FF3CD7" w:rsidRDefault="00BE3D7F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FF3CD7">
              <w:rPr>
                <w:sz w:val="28"/>
              </w:rPr>
              <w:t xml:space="preserve"> </w:t>
            </w:r>
            <w:r w:rsidR="00EA3236" w:rsidRPr="00FF3CD7">
              <w:rPr>
                <w:sz w:val="28"/>
              </w:rPr>
              <w:t>面向对象程序设计及</w:t>
            </w:r>
            <w:r w:rsidR="00EA3236" w:rsidRPr="00FF3CD7">
              <w:rPr>
                <w:sz w:val="28"/>
              </w:rPr>
              <w:t>C++</w:t>
            </w:r>
          </w:p>
        </w:tc>
      </w:tr>
      <w:tr w:rsidR="00231E80" w:rsidRPr="00FF3CD7" w14:paraId="43784151" w14:textId="77777777">
        <w:trPr>
          <w:cantSplit/>
          <w:jc w:val="center"/>
        </w:trPr>
        <w:tc>
          <w:tcPr>
            <w:tcW w:w="1448" w:type="dxa"/>
          </w:tcPr>
          <w:p w14:paraId="0BDD16F5" w14:textId="77777777" w:rsidR="00231E80" w:rsidRPr="00FF3CD7" w:rsidRDefault="00231E80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FF3CD7">
              <w:rPr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BC65A05" w14:textId="77777777" w:rsidR="00231E80" w:rsidRPr="00FF3CD7" w:rsidRDefault="00EA3236" w:rsidP="00EA3236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FF3CD7">
              <w:rPr>
                <w:sz w:val="28"/>
              </w:rPr>
              <w:t>实验一：</w:t>
            </w:r>
            <w:r w:rsidRPr="00FF3CD7">
              <w:rPr>
                <w:sz w:val="28"/>
              </w:rPr>
              <w:t xml:space="preserve"> </w:t>
            </w:r>
            <w:r w:rsidRPr="00FF3CD7">
              <w:rPr>
                <w:sz w:val="28"/>
              </w:rPr>
              <w:t>类和对象的定义及使用</w:t>
            </w:r>
          </w:p>
        </w:tc>
      </w:tr>
      <w:tr w:rsidR="00FD7206" w:rsidRPr="00FF3CD7" w14:paraId="28427BE3" w14:textId="77777777">
        <w:trPr>
          <w:cantSplit/>
          <w:jc w:val="center"/>
        </w:trPr>
        <w:tc>
          <w:tcPr>
            <w:tcW w:w="1448" w:type="dxa"/>
          </w:tcPr>
          <w:p w14:paraId="776E8F8C" w14:textId="77777777" w:rsidR="00FD7206" w:rsidRPr="00FF3CD7" w:rsidRDefault="00FD7206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permStart w:id="688725034" w:edGrp="everyone" w:colFirst="5" w:colLast="5"/>
            <w:permStart w:id="676529609" w:edGrp="everyone" w:colFirst="3" w:colLast="3"/>
            <w:r w:rsidRPr="00FF3CD7"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785E6DE" w14:textId="77777777" w:rsidR="00FD7206" w:rsidRPr="00FF3CD7" w:rsidRDefault="00FD7206">
            <w:pPr>
              <w:tabs>
                <w:tab w:val="left" w:pos="6870"/>
              </w:tabs>
              <w:rPr>
                <w:sz w:val="28"/>
              </w:rPr>
            </w:pPr>
            <w:r w:rsidRPr="00FF3CD7">
              <w:rPr>
                <w:sz w:val="28"/>
              </w:rPr>
              <w:t xml:space="preserve">      20</w:t>
            </w:r>
            <w:r>
              <w:rPr>
                <w:sz w:val="28"/>
              </w:rPr>
              <w:t>2</w:t>
            </w:r>
            <w:r w:rsidR="00C32749">
              <w:rPr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16F6B9FA" w14:textId="77777777" w:rsidR="00FD7206" w:rsidRPr="00FF3CD7" w:rsidRDefault="00FD7206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FF3CD7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24971CE" w14:textId="55CA9A2C" w:rsidR="00FD7206" w:rsidRPr="00FF3CD7" w:rsidRDefault="00FD7206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 w:rsidRPr="00FF3CD7">
              <w:rPr>
                <w:sz w:val="28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69FB857" w14:textId="77777777" w:rsidR="00FD7206" w:rsidRPr="00FF3CD7" w:rsidRDefault="00FD7206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FF3CD7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586FA68A" w14:textId="2EEF88EE" w:rsidR="00FD7206" w:rsidRPr="00FF3CD7" w:rsidRDefault="00FD7206">
            <w:pPr>
              <w:tabs>
                <w:tab w:val="left" w:pos="6870"/>
              </w:tabs>
              <w:rPr>
                <w:sz w:val="28"/>
              </w:rPr>
            </w:pPr>
            <w:r w:rsidRPr="00FF3CD7">
              <w:rPr>
                <w:sz w:val="28"/>
              </w:rPr>
              <w:t xml:space="preserve">  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E54DA2B" w14:textId="77777777" w:rsidR="00FD7206" w:rsidRPr="00FF3CD7" w:rsidRDefault="00FD7206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FF3CD7">
              <w:rPr>
                <w:sz w:val="30"/>
              </w:rPr>
              <w:t>日</w:t>
            </w:r>
          </w:p>
        </w:tc>
      </w:tr>
      <w:permEnd w:id="688725034"/>
      <w:permEnd w:id="676529609"/>
      <w:tr w:rsidR="00231E80" w:rsidRPr="00FF3CD7" w14:paraId="3C7D4AA6" w14:textId="77777777">
        <w:trPr>
          <w:cantSplit/>
          <w:jc w:val="center"/>
        </w:trPr>
        <w:tc>
          <w:tcPr>
            <w:tcW w:w="1448" w:type="dxa"/>
          </w:tcPr>
          <w:p w14:paraId="19978C42" w14:textId="77777777" w:rsidR="00231E80" w:rsidRPr="00FF3CD7" w:rsidRDefault="00231E80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FF3CD7">
              <w:rPr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65EC7CD1" w14:textId="77777777" w:rsidR="00231E80" w:rsidRPr="00FF3CD7" w:rsidRDefault="006A3E85">
            <w:pPr>
              <w:tabs>
                <w:tab w:val="left" w:pos="6870"/>
              </w:tabs>
              <w:rPr>
                <w:sz w:val="30"/>
              </w:rPr>
            </w:pPr>
            <w:r w:rsidRPr="00FF3CD7">
              <w:rPr>
                <w:sz w:val="30"/>
              </w:rPr>
              <w:t xml:space="preserve">  </w:t>
            </w:r>
            <w:r w:rsidR="00DB58F7" w:rsidRPr="00FF3CD7">
              <w:rPr>
                <w:color w:val="000000"/>
                <w:sz w:val="30"/>
              </w:rPr>
              <w:t>计算机学院、软件学院、网络空间安全学院</w:t>
            </w:r>
          </w:p>
        </w:tc>
      </w:tr>
      <w:tr w:rsidR="00B66C1B" w:rsidRPr="00FF3CD7" w14:paraId="3DDB6587" w14:textId="77777777">
        <w:trPr>
          <w:cantSplit/>
          <w:jc w:val="center"/>
        </w:trPr>
        <w:tc>
          <w:tcPr>
            <w:tcW w:w="1448" w:type="dxa"/>
          </w:tcPr>
          <w:p w14:paraId="2DA58B49" w14:textId="77777777" w:rsidR="00B66C1B" w:rsidRPr="00FF3CD7" w:rsidRDefault="00B66C1B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1642152766" w:edGrp="everyone" w:colFirst="1" w:colLast="1"/>
            <w:r w:rsidRPr="00FF3CD7">
              <w:rPr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2DD4636" w14:textId="3A93D8DD" w:rsidR="00B66C1B" w:rsidRPr="00FF3CD7" w:rsidRDefault="00B66C1B" w:rsidP="00691E79">
            <w:pPr>
              <w:tabs>
                <w:tab w:val="left" w:pos="6870"/>
              </w:tabs>
              <w:jc w:val="center"/>
              <w:rPr>
                <w:sz w:val="30"/>
              </w:rPr>
            </w:pPr>
          </w:p>
        </w:tc>
      </w:tr>
      <w:permEnd w:id="1642152766"/>
    </w:tbl>
    <w:p w14:paraId="24D2B2B4" w14:textId="77777777" w:rsidR="00231E80" w:rsidRPr="00FF3CD7" w:rsidRDefault="00231E80">
      <w:pPr>
        <w:tabs>
          <w:tab w:val="left" w:pos="6870"/>
        </w:tabs>
        <w:jc w:val="center"/>
        <w:rPr>
          <w:sz w:val="30"/>
        </w:rPr>
      </w:pPr>
    </w:p>
    <w:p w14:paraId="421E61E2" w14:textId="77777777" w:rsidR="00231E80" w:rsidRPr="00FF3CD7" w:rsidRDefault="00231E80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231E80" w:rsidRPr="00FF3CD7" w14:paraId="56D9D3C6" w14:textId="77777777">
        <w:trPr>
          <w:jc w:val="center"/>
        </w:trPr>
        <w:tc>
          <w:tcPr>
            <w:tcW w:w="1793" w:type="dxa"/>
            <w:noWrap/>
          </w:tcPr>
          <w:p w14:paraId="229DE150" w14:textId="77777777" w:rsidR="00231E80" w:rsidRPr="00FF3CD7" w:rsidRDefault="00231E80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363867465" w:edGrp="everyone" w:colFirst="3" w:colLast="3"/>
            <w:permStart w:id="1249388291" w:edGrp="everyone" w:colFirst="1" w:colLast="1"/>
            <w:r w:rsidRPr="00FF3CD7"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1DD9751C" w14:textId="4DC83688" w:rsidR="00231E80" w:rsidRPr="00FF3CD7" w:rsidRDefault="00857708">
            <w:pPr>
              <w:tabs>
                <w:tab w:val="left" w:pos="6870"/>
              </w:tabs>
              <w:rPr>
                <w:sz w:val="30"/>
              </w:rPr>
            </w:pPr>
            <w:r w:rsidRPr="00FF3CD7">
              <w:rPr>
                <w:sz w:val="30"/>
              </w:rPr>
              <w:t xml:space="preserve">        </w:t>
            </w:r>
          </w:p>
        </w:tc>
        <w:tc>
          <w:tcPr>
            <w:tcW w:w="1453" w:type="dxa"/>
            <w:noWrap/>
          </w:tcPr>
          <w:p w14:paraId="3A6E6BBE" w14:textId="77777777" w:rsidR="00231E80" w:rsidRPr="00FF3CD7" w:rsidRDefault="00231E80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FF3CD7">
              <w:rPr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3928372F" w14:textId="4DFC26E3" w:rsidR="00231E80" w:rsidRPr="00FF3CD7" w:rsidRDefault="00857708">
            <w:pPr>
              <w:tabs>
                <w:tab w:val="left" w:pos="6870"/>
              </w:tabs>
              <w:rPr>
                <w:sz w:val="30"/>
              </w:rPr>
            </w:pPr>
            <w:r w:rsidRPr="00FF3CD7">
              <w:rPr>
                <w:sz w:val="30"/>
              </w:rPr>
              <w:t xml:space="preserve">  </w:t>
            </w:r>
          </w:p>
        </w:tc>
      </w:tr>
      <w:tr w:rsidR="00231E80" w:rsidRPr="00FF3CD7" w14:paraId="7E1C2BAE" w14:textId="77777777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7D9E3AA1" w14:textId="77777777" w:rsidR="00231E80" w:rsidRPr="00FF3CD7" w:rsidRDefault="00231E80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016337273" w:edGrp="everyone" w:colFirst="3" w:colLast="3"/>
            <w:permStart w:id="1446719859" w:edGrp="everyone" w:colFirst="1" w:colLast="1"/>
            <w:permEnd w:id="363867465"/>
            <w:permEnd w:id="1249388291"/>
            <w:r w:rsidRPr="00FF3CD7">
              <w:rPr>
                <w:sz w:val="30"/>
              </w:rPr>
              <w:t>学院</w:t>
            </w:r>
            <w:r w:rsidRPr="00FF3CD7">
              <w:rPr>
                <w:sz w:val="30"/>
              </w:rPr>
              <w:t>(</w:t>
            </w:r>
            <w:r w:rsidRPr="00FF3CD7">
              <w:rPr>
                <w:sz w:val="30"/>
              </w:rPr>
              <w:t>系</w:t>
            </w:r>
            <w:r w:rsidRPr="00FF3CD7"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3C1B50" w14:textId="74BD1C5F" w:rsidR="00231E80" w:rsidRPr="00FF3CD7" w:rsidRDefault="00857708">
            <w:pPr>
              <w:tabs>
                <w:tab w:val="left" w:pos="6870"/>
              </w:tabs>
              <w:jc w:val="left"/>
              <w:rPr>
                <w:sz w:val="30"/>
              </w:rPr>
            </w:pPr>
            <w:r w:rsidRPr="00FF3CD7">
              <w:rPr>
                <w:sz w:val="30"/>
              </w:rPr>
              <w:t xml:space="preserve">         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2EF0AA66" w14:textId="77777777" w:rsidR="00231E80" w:rsidRPr="00FF3CD7" w:rsidRDefault="00231E80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FF3CD7">
              <w:rPr>
                <w:sz w:val="30"/>
              </w:rPr>
              <w:t>专</w:t>
            </w:r>
            <w:r w:rsidRPr="00FF3CD7">
              <w:rPr>
                <w:sz w:val="30"/>
              </w:rPr>
              <w:t xml:space="preserve">    </w:t>
            </w:r>
            <w:r w:rsidRPr="00FF3CD7">
              <w:rPr>
                <w:sz w:val="30"/>
              </w:rPr>
              <w:t>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1C5D8D4" w14:textId="4CA41666" w:rsidR="00231E80" w:rsidRPr="00FF3CD7" w:rsidRDefault="00857708">
            <w:pPr>
              <w:tabs>
                <w:tab w:val="left" w:pos="6870"/>
              </w:tabs>
              <w:jc w:val="left"/>
              <w:rPr>
                <w:sz w:val="30"/>
              </w:rPr>
            </w:pPr>
            <w:r w:rsidRPr="00FF3CD7">
              <w:rPr>
                <w:sz w:val="30"/>
              </w:rPr>
              <w:t xml:space="preserve">   </w:t>
            </w:r>
            <w:r w:rsidR="00691E79">
              <w:rPr>
                <w:rFonts w:hint="eastAsia"/>
                <w:sz w:val="30"/>
              </w:rPr>
              <w:t xml:space="preserve"> </w:t>
            </w:r>
            <w:r w:rsidRPr="00FF3CD7">
              <w:rPr>
                <w:sz w:val="30"/>
              </w:rPr>
              <w:t xml:space="preserve">     </w:t>
            </w:r>
          </w:p>
        </w:tc>
      </w:tr>
      <w:permEnd w:id="1016337273"/>
      <w:permEnd w:id="1446719859"/>
    </w:tbl>
    <w:p w14:paraId="19C4BD48" w14:textId="77777777" w:rsidR="00231E80" w:rsidRPr="00FF3CD7" w:rsidRDefault="00231E80">
      <w:pPr>
        <w:widowControl/>
        <w:rPr>
          <w:b/>
          <w:bCs/>
          <w:color w:val="000000"/>
          <w:sz w:val="32"/>
          <w:szCs w:val="51"/>
        </w:rPr>
      </w:pPr>
    </w:p>
    <w:p w14:paraId="2B9E2B6E" w14:textId="77777777" w:rsidR="00231E80" w:rsidRPr="00FF3CD7" w:rsidRDefault="00231E80">
      <w:pPr>
        <w:jc w:val="center"/>
        <w:rPr>
          <w:b/>
          <w:bCs/>
          <w:color w:val="000000"/>
          <w:sz w:val="30"/>
          <w:szCs w:val="51"/>
        </w:rPr>
        <w:sectPr w:rsidR="00231E80" w:rsidRPr="00FF3CD7">
          <w:pgSz w:w="11906" w:h="16838"/>
          <w:pgMar w:top="1440" w:right="1134" w:bottom="1440" w:left="1418" w:header="851" w:footer="992" w:gutter="0"/>
          <w:cols w:space="425"/>
          <w:formProt w:val="0"/>
          <w:docGrid w:type="lines" w:linePitch="312"/>
        </w:sect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3484"/>
        <w:gridCol w:w="1559"/>
        <w:gridCol w:w="2268"/>
      </w:tblGrid>
      <w:tr w:rsidR="007D7E76" w:rsidRPr="00FF3CD7" w14:paraId="65FEF512" w14:textId="77777777" w:rsidTr="00074179">
        <w:trPr>
          <w:tblHeader/>
        </w:trPr>
        <w:tc>
          <w:tcPr>
            <w:tcW w:w="8930" w:type="dxa"/>
            <w:gridSpan w:val="4"/>
            <w:tcBorders>
              <w:top w:val="nil"/>
              <w:left w:val="nil"/>
              <w:right w:val="nil"/>
            </w:tcBorders>
          </w:tcPr>
          <w:p w14:paraId="6DF4DE3E" w14:textId="77777777" w:rsidR="007D7E76" w:rsidRPr="00FF3CD7" w:rsidRDefault="007D7E76" w:rsidP="007D7E76">
            <w:pPr>
              <w:jc w:val="center"/>
              <w:rPr>
                <w:b/>
                <w:bCs/>
                <w:color w:val="000000"/>
                <w:sz w:val="30"/>
                <w:szCs w:val="51"/>
              </w:rPr>
            </w:pPr>
            <w:r w:rsidRPr="00FF3CD7">
              <w:rPr>
                <w:b/>
                <w:bCs/>
                <w:color w:val="000000"/>
                <w:sz w:val="30"/>
                <w:szCs w:val="51"/>
              </w:rPr>
              <w:lastRenderedPageBreak/>
              <w:t>实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>验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>报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FF3CD7">
              <w:rPr>
                <w:b/>
                <w:bCs/>
                <w:color w:val="000000"/>
                <w:sz w:val="30"/>
                <w:szCs w:val="51"/>
              </w:rPr>
              <w:t>告</w:t>
            </w:r>
          </w:p>
        </w:tc>
      </w:tr>
      <w:tr w:rsidR="008D738A" w:rsidRPr="00FF3CD7" w14:paraId="4F17D4E2" w14:textId="77777777" w:rsidTr="008D738A">
        <w:tc>
          <w:tcPr>
            <w:tcW w:w="1619" w:type="dxa"/>
          </w:tcPr>
          <w:p w14:paraId="010C99D2" w14:textId="77777777" w:rsidR="008D738A" w:rsidRPr="00FF3CD7" w:rsidRDefault="008D738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7311" w:type="dxa"/>
            <w:gridSpan w:val="3"/>
          </w:tcPr>
          <w:p w14:paraId="5B75BE71" w14:textId="77777777" w:rsidR="008D738A" w:rsidRPr="00FF3CD7" w:rsidRDefault="008D738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类和对象的定义及使用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</w:p>
        </w:tc>
      </w:tr>
      <w:tr w:rsidR="008D738A" w:rsidRPr="00FF3CD7" w14:paraId="2B638E0E" w14:textId="77777777" w:rsidTr="008D738A">
        <w:tc>
          <w:tcPr>
            <w:tcW w:w="1619" w:type="dxa"/>
          </w:tcPr>
          <w:p w14:paraId="604ED39E" w14:textId="77777777" w:rsidR="008D738A" w:rsidRPr="00FF3CD7" w:rsidRDefault="008D738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3484" w:type="dxa"/>
          </w:tcPr>
          <w:p w14:paraId="4B19355B" w14:textId="77777777" w:rsidR="008D738A" w:rsidRPr="00FF3CD7" w:rsidRDefault="008D738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验证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 xml:space="preserve"> </w:t>
            </w:r>
          </w:p>
        </w:tc>
        <w:tc>
          <w:tcPr>
            <w:tcW w:w="1559" w:type="dxa"/>
          </w:tcPr>
          <w:p w14:paraId="2120BF8C" w14:textId="77777777" w:rsidR="008D738A" w:rsidRPr="00FF3CD7" w:rsidRDefault="008D738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2268" w:type="dxa"/>
          </w:tcPr>
          <w:p w14:paraId="00612F63" w14:textId="77777777" w:rsidR="008D738A" w:rsidRPr="00FF3CD7" w:rsidRDefault="008D738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 xml:space="preserve">2 </w:t>
            </w:r>
          </w:p>
        </w:tc>
      </w:tr>
      <w:tr w:rsidR="00231E80" w:rsidRPr="00FF3CD7" w14:paraId="5FDC43F6" w14:textId="77777777" w:rsidTr="00074179">
        <w:trPr>
          <w:trHeight w:val="3122"/>
        </w:trPr>
        <w:tc>
          <w:tcPr>
            <w:tcW w:w="8930" w:type="dxa"/>
            <w:gridSpan w:val="4"/>
          </w:tcPr>
          <w:p w14:paraId="254D858E" w14:textId="77777777" w:rsidR="00231E80" w:rsidRPr="00FF3CD7" w:rsidRDefault="00231E80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A0971FA" w14:textId="77777777" w:rsidR="00321D1A" w:rsidRPr="00FF3CD7" w:rsidRDefault="00321D1A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（</w:t>
            </w:r>
            <w:r w:rsidRPr="00FF3CD7">
              <w:rPr>
                <w:szCs w:val="21"/>
              </w:rPr>
              <w:t>1</w:t>
            </w:r>
            <w:r w:rsidRPr="00FF3CD7">
              <w:rPr>
                <w:szCs w:val="21"/>
              </w:rPr>
              <w:t>）掌握类与对象的定义与使用方法，理解面向对象方法中通过对象间传递消息的工作机制。</w:t>
            </w:r>
          </w:p>
          <w:p w14:paraId="4766520C" w14:textId="77777777" w:rsidR="00321D1A" w:rsidRPr="00FF3CD7" w:rsidRDefault="00321D1A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（</w:t>
            </w:r>
            <w:r w:rsidRPr="00FF3CD7">
              <w:rPr>
                <w:szCs w:val="21"/>
              </w:rPr>
              <w:t>2</w:t>
            </w:r>
            <w:r w:rsidRPr="00FF3CD7">
              <w:rPr>
                <w:szCs w:val="21"/>
              </w:rPr>
              <w:t>）正确掌握类的不同属性成员的使用方法。</w:t>
            </w:r>
          </w:p>
          <w:p w14:paraId="3B66621D" w14:textId="77777777" w:rsidR="00321D1A" w:rsidRPr="00FF3CD7" w:rsidRDefault="00321D1A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（</w:t>
            </w:r>
            <w:r w:rsidRPr="00FF3CD7">
              <w:rPr>
                <w:szCs w:val="21"/>
              </w:rPr>
              <w:t>3</w:t>
            </w:r>
            <w:r w:rsidRPr="00FF3CD7">
              <w:rPr>
                <w:szCs w:val="21"/>
              </w:rPr>
              <w:t>）掌握构造函数与析构函数的概念，理解构造函数与析构函数的执行过程。</w:t>
            </w:r>
          </w:p>
          <w:p w14:paraId="61CEBE83" w14:textId="77777777" w:rsidR="00321D1A" w:rsidRPr="00FF3CD7" w:rsidRDefault="00321D1A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（</w:t>
            </w:r>
            <w:r w:rsidRPr="00FF3CD7">
              <w:rPr>
                <w:szCs w:val="21"/>
              </w:rPr>
              <w:t>4</w:t>
            </w:r>
            <w:r w:rsidRPr="00FF3CD7">
              <w:rPr>
                <w:szCs w:val="21"/>
              </w:rPr>
              <w:t>）掌握友元函数和友元类的定义和使用。</w:t>
            </w:r>
          </w:p>
          <w:p w14:paraId="536F8879" w14:textId="77777777" w:rsidR="00321D1A" w:rsidRPr="00FF3CD7" w:rsidRDefault="00321D1A" w:rsidP="006A3E85">
            <w:pPr>
              <w:spacing w:line="300" w:lineRule="auto"/>
              <w:ind w:firstLine="420"/>
              <w:rPr>
                <w:szCs w:val="21"/>
              </w:rPr>
            </w:pPr>
            <w:r w:rsidRPr="00FF3CD7">
              <w:rPr>
                <w:szCs w:val="21"/>
              </w:rPr>
              <w:t>（</w:t>
            </w:r>
            <w:r w:rsidRPr="00FF3CD7">
              <w:rPr>
                <w:szCs w:val="21"/>
              </w:rPr>
              <w:t>5</w:t>
            </w:r>
            <w:r w:rsidRPr="00FF3CD7">
              <w:rPr>
                <w:szCs w:val="21"/>
              </w:rPr>
              <w:t>）基本掌握指针和引用作为函数参数的应用。</w:t>
            </w:r>
          </w:p>
          <w:p w14:paraId="78D35E79" w14:textId="77777777" w:rsidR="00231E80" w:rsidRPr="00FF3CD7" w:rsidRDefault="00231E80" w:rsidP="00321D1A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</w:tc>
      </w:tr>
      <w:tr w:rsidR="00231E80" w:rsidRPr="00FF3CD7" w14:paraId="05F0EAB7" w14:textId="77777777" w:rsidTr="00074179">
        <w:trPr>
          <w:trHeight w:val="1896"/>
        </w:trPr>
        <w:tc>
          <w:tcPr>
            <w:tcW w:w="8930" w:type="dxa"/>
            <w:gridSpan w:val="4"/>
          </w:tcPr>
          <w:p w14:paraId="202825E3" w14:textId="77777777" w:rsidR="00231E80" w:rsidRPr="00FF3CD7" w:rsidRDefault="00231E80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color w:val="000000"/>
                <w:sz w:val="30"/>
                <w:szCs w:val="51"/>
              </w:rPr>
              <w:t>二、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3F42300F" w14:textId="77777777" w:rsidR="00231E80" w:rsidRPr="00FF3CD7" w:rsidRDefault="00231E80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硬件</w:t>
            </w:r>
            <w:r w:rsidRPr="00FF3CD7">
              <w:rPr>
                <w:szCs w:val="21"/>
              </w:rPr>
              <w:t xml:space="preserve">:  </w:t>
            </w:r>
            <w:r w:rsidRPr="00FF3CD7">
              <w:rPr>
                <w:szCs w:val="21"/>
              </w:rPr>
              <w:t>微型计算机</w:t>
            </w:r>
          </w:p>
          <w:p w14:paraId="693A8AEF" w14:textId="77777777" w:rsidR="00231E80" w:rsidRPr="00FF3CD7" w:rsidRDefault="00231E80" w:rsidP="006A3E85">
            <w:pPr>
              <w:spacing w:line="300" w:lineRule="auto"/>
              <w:ind w:firstLineChars="180" w:firstLine="378"/>
              <w:rPr>
                <w:color w:val="000000"/>
                <w:sz w:val="30"/>
                <w:szCs w:val="51"/>
              </w:rPr>
            </w:pPr>
            <w:r w:rsidRPr="00FF3CD7">
              <w:rPr>
                <w:szCs w:val="21"/>
              </w:rPr>
              <w:t>软件</w:t>
            </w:r>
            <w:r w:rsidRPr="00FF3CD7">
              <w:rPr>
                <w:szCs w:val="21"/>
              </w:rPr>
              <w:t xml:space="preserve">:  </w:t>
            </w:r>
            <w:r w:rsidR="00402B8B" w:rsidRPr="00FF3CD7">
              <w:rPr>
                <w:color w:val="000000"/>
                <w:szCs w:val="21"/>
              </w:rPr>
              <w:t xml:space="preserve">Windows </w:t>
            </w:r>
            <w:r w:rsidR="00402B8B" w:rsidRPr="00FF3CD7">
              <w:rPr>
                <w:color w:val="000000"/>
                <w:szCs w:val="21"/>
              </w:rPr>
              <w:t>操作系统、</w:t>
            </w:r>
            <w:r w:rsidRPr="00FF3CD7">
              <w:rPr>
                <w:szCs w:val="21"/>
              </w:rPr>
              <w:t xml:space="preserve">Microsoft </w:t>
            </w:r>
            <w:r w:rsidR="00E853FA">
              <w:rPr>
                <w:szCs w:val="21"/>
              </w:rPr>
              <w:t>Visual Studio 2010</w:t>
            </w:r>
          </w:p>
        </w:tc>
      </w:tr>
      <w:tr w:rsidR="00231E80" w:rsidRPr="00FF3CD7" w14:paraId="001B0BE8" w14:textId="77777777" w:rsidTr="00074179">
        <w:trPr>
          <w:trHeight w:val="70"/>
        </w:trPr>
        <w:tc>
          <w:tcPr>
            <w:tcW w:w="8930" w:type="dxa"/>
            <w:gridSpan w:val="4"/>
          </w:tcPr>
          <w:p w14:paraId="06691393" w14:textId="77777777" w:rsidR="00231E80" w:rsidRPr="00FF3CD7" w:rsidRDefault="00231E80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08209E83" w14:textId="77777777" w:rsidR="00E853FA" w:rsidRPr="00E853FA" w:rsidRDefault="00231E80" w:rsidP="00E853FA">
            <w:pPr>
              <w:ind w:leftChars="-51" w:left="1" w:hangingChars="38" w:hanging="108"/>
              <w:rPr>
                <w:bCs/>
                <w:szCs w:val="21"/>
              </w:rPr>
            </w:pPr>
            <w:r w:rsidRPr="00FF3CD7">
              <w:rPr>
                <w:b/>
                <w:bCs/>
                <w:color w:val="DDDDDD"/>
                <w:sz w:val="28"/>
                <w:szCs w:val="28"/>
                <w:u w:val="dash"/>
              </w:rPr>
              <w:t xml:space="preserve"> </w:t>
            </w:r>
            <w:r w:rsidRPr="00E853FA">
              <w:rPr>
                <w:b/>
                <w:bCs/>
                <w:color w:val="000000"/>
                <w:szCs w:val="21"/>
              </w:rPr>
              <w:t>实验</w:t>
            </w:r>
            <w:r w:rsidR="00E853FA" w:rsidRPr="00E853FA">
              <w:rPr>
                <w:rFonts w:hint="eastAsia"/>
                <w:b/>
                <w:bCs/>
                <w:szCs w:val="21"/>
              </w:rPr>
              <w:t>题目</w:t>
            </w:r>
            <w:r w:rsidR="00E853FA" w:rsidRPr="00E853FA">
              <w:rPr>
                <w:rFonts w:hint="eastAsia"/>
                <w:b/>
                <w:bCs/>
                <w:szCs w:val="21"/>
              </w:rPr>
              <w:t xml:space="preserve">1 </w:t>
            </w:r>
            <w:r w:rsidR="00E853FA" w:rsidRPr="00E853FA">
              <w:rPr>
                <w:rFonts w:hint="eastAsia"/>
                <w:bCs/>
                <w:szCs w:val="21"/>
              </w:rPr>
              <w:t>定义一个借书证类</w:t>
            </w:r>
            <w:r w:rsidR="00E853FA" w:rsidRPr="00E853FA">
              <w:rPr>
                <w:rFonts w:hint="eastAsia"/>
                <w:bCs/>
                <w:szCs w:val="21"/>
              </w:rPr>
              <w:t>BookCard</w:t>
            </w:r>
            <w:r w:rsidR="00E853FA" w:rsidRPr="00E853FA">
              <w:rPr>
                <w:rFonts w:hint="eastAsia"/>
                <w:bCs/>
                <w:szCs w:val="21"/>
              </w:rPr>
              <w:t>，在该类定义中包括如下内容。</w:t>
            </w:r>
          </w:p>
          <w:p w14:paraId="666DAC3A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>（</w:t>
            </w:r>
            <w:r w:rsidRPr="00E853FA">
              <w:rPr>
                <w:rFonts w:hint="eastAsia"/>
                <w:bCs/>
                <w:szCs w:val="21"/>
              </w:rPr>
              <w:t>1</w:t>
            </w:r>
            <w:r w:rsidRPr="00E853FA">
              <w:rPr>
                <w:rFonts w:hint="eastAsia"/>
                <w:bCs/>
                <w:szCs w:val="21"/>
              </w:rPr>
              <w:t>）私有数据成员：</w:t>
            </w:r>
          </w:p>
          <w:p w14:paraId="18752675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 xml:space="preserve">string id; </w:t>
            </w:r>
            <w:r w:rsidRPr="00E853FA">
              <w:rPr>
                <w:bCs/>
                <w:szCs w:val="21"/>
              </w:rPr>
              <w:t xml:space="preserve">       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借书证学生的学号</w:t>
            </w:r>
          </w:p>
          <w:p w14:paraId="615113DE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 xml:space="preserve">string stuName; </w:t>
            </w:r>
            <w:r w:rsidRPr="00E853FA">
              <w:rPr>
                <w:bCs/>
                <w:szCs w:val="21"/>
              </w:rPr>
              <w:t xml:space="preserve"> 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借书证学生的姓名</w:t>
            </w:r>
          </w:p>
          <w:p w14:paraId="7E7422C8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 xml:space="preserve">int number; </w:t>
            </w:r>
            <w:r w:rsidRPr="00E853FA">
              <w:rPr>
                <w:bCs/>
                <w:szCs w:val="21"/>
              </w:rPr>
              <w:t xml:space="preserve">    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所借书的数量</w:t>
            </w:r>
          </w:p>
          <w:p w14:paraId="48674B84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>（</w:t>
            </w:r>
            <w:r w:rsidRPr="00E853FA">
              <w:rPr>
                <w:rFonts w:hint="eastAsia"/>
                <w:bCs/>
                <w:szCs w:val="21"/>
              </w:rPr>
              <w:t>2</w:t>
            </w:r>
            <w:r w:rsidRPr="00E853FA">
              <w:rPr>
                <w:rFonts w:hint="eastAsia"/>
                <w:bCs/>
                <w:szCs w:val="21"/>
              </w:rPr>
              <w:t>）公有成员函数：</w:t>
            </w:r>
          </w:p>
          <w:p w14:paraId="3DC8E058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>构造函数</w:t>
            </w:r>
            <w:r w:rsidRPr="00E853FA">
              <w:rPr>
                <w:rFonts w:hint="eastAsia"/>
                <w:bCs/>
                <w:szCs w:val="21"/>
              </w:rPr>
              <w:t xml:space="preserve"> </w:t>
            </w:r>
            <w:r w:rsidRPr="00E853FA">
              <w:rPr>
                <w:bCs/>
                <w:szCs w:val="21"/>
              </w:rPr>
              <w:t xml:space="preserve">    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用来初始化</w:t>
            </w:r>
            <w:r w:rsidRPr="00E853FA">
              <w:rPr>
                <w:rFonts w:hint="eastAsia"/>
                <w:bCs/>
                <w:szCs w:val="21"/>
              </w:rPr>
              <w:t xml:space="preserve">3 </w:t>
            </w:r>
            <w:r w:rsidRPr="00E853FA">
              <w:rPr>
                <w:rFonts w:hint="eastAsia"/>
                <w:bCs/>
                <w:szCs w:val="21"/>
              </w:rPr>
              <w:t>个数据成员，是否带默认参数值参考结果来分析</w:t>
            </w:r>
          </w:p>
          <w:p w14:paraId="5E535E31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 xml:space="preserve">void display() </w:t>
            </w:r>
            <w:r w:rsidRPr="00E853FA">
              <w:rPr>
                <w:bCs/>
                <w:szCs w:val="21"/>
              </w:rPr>
              <w:t xml:space="preserve">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显示借书证的</w:t>
            </w:r>
            <w:r w:rsidRPr="00E853FA">
              <w:rPr>
                <w:rFonts w:hint="eastAsia"/>
                <w:bCs/>
                <w:szCs w:val="21"/>
              </w:rPr>
              <w:t xml:space="preserve">3 </w:t>
            </w:r>
            <w:r w:rsidRPr="00E853FA">
              <w:rPr>
                <w:rFonts w:hint="eastAsia"/>
                <w:bCs/>
                <w:szCs w:val="21"/>
              </w:rPr>
              <w:t>个数据成员的信息</w:t>
            </w:r>
          </w:p>
          <w:p w14:paraId="3F516FEB" w14:textId="77777777" w:rsidR="00E853FA" w:rsidRPr="00E853FA" w:rsidRDefault="00E853FA" w:rsidP="00E853FA">
            <w:pPr>
              <w:ind w:leftChars="-13" w:left="-27" w:firstLineChars="163" w:firstLine="342"/>
              <w:rPr>
                <w:bCs/>
                <w:szCs w:val="21"/>
              </w:rPr>
            </w:pPr>
            <w:r w:rsidRPr="00E853FA">
              <w:rPr>
                <w:rFonts w:hint="eastAsia"/>
                <w:bCs/>
                <w:szCs w:val="21"/>
              </w:rPr>
              <w:t xml:space="preserve">bool borrow() </w:t>
            </w:r>
            <w:r w:rsidRPr="00E853FA">
              <w:rPr>
                <w:bCs/>
                <w:szCs w:val="21"/>
              </w:rPr>
              <w:t xml:space="preserve">  </w:t>
            </w:r>
            <w:r w:rsidRPr="00E853FA">
              <w:rPr>
                <w:rFonts w:hint="eastAsia"/>
                <w:bCs/>
                <w:szCs w:val="21"/>
              </w:rPr>
              <w:t>//</w:t>
            </w:r>
            <w:r w:rsidRPr="00E853FA">
              <w:rPr>
                <w:rFonts w:hint="eastAsia"/>
                <w:bCs/>
                <w:szCs w:val="21"/>
              </w:rPr>
              <w:t>已借书数量不足</w:t>
            </w:r>
            <w:r w:rsidRPr="00E853FA">
              <w:rPr>
                <w:rFonts w:hint="eastAsia"/>
                <w:bCs/>
                <w:szCs w:val="21"/>
              </w:rPr>
              <w:t xml:space="preserve">10 </w:t>
            </w:r>
            <w:r w:rsidRPr="00E853FA">
              <w:rPr>
                <w:rFonts w:hint="eastAsia"/>
                <w:bCs/>
                <w:szCs w:val="21"/>
              </w:rPr>
              <w:t>则将数量加</w:t>
            </w:r>
            <w:r w:rsidRPr="00E853FA">
              <w:rPr>
                <w:rFonts w:hint="eastAsia"/>
                <w:bCs/>
                <w:szCs w:val="21"/>
              </w:rPr>
              <w:t>1</w:t>
            </w:r>
            <w:r w:rsidRPr="00E853FA">
              <w:rPr>
                <w:rFonts w:hint="eastAsia"/>
                <w:bCs/>
                <w:szCs w:val="21"/>
              </w:rPr>
              <w:t>，数量达到</w:t>
            </w:r>
            <w:r w:rsidRPr="00E853FA">
              <w:rPr>
                <w:rFonts w:hint="eastAsia"/>
                <w:bCs/>
                <w:szCs w:val="21"/>
              </w:rPr>
              <w:t xml:space="preserve">10 </w:t>
            </w:r>
            <w:r w:rsidRPr="00E853FA">
              <w:rPr>
                <w:rFonts w:hint="eastAsia"/>
                <w:bCs/>
                <w:szCs w:val="21"/>
              </w:rPr>
              <w:t>则直接返回</w:t>
            </w:r>
            <w:r w:rsidRPr="00E853FA">
              <w:rPr>
                <w:rFonts w:hint="eastAsia"/>
                <w:bCs/>
                <w:szCs w:val="21"/>
              </w:rPr>
              <w:t>false</w:t>
            </w:r>
          </w:p>
          <w:p w14:paraId="323F5659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主函数及</w:t>
            </w:r>
            <w:r w:rsidRPr="00E853FA">
              <w:rPr>
                <w:rFonts w:ascii="Consolas" w:hAnsi="Consolas"/>
                <w:bCs/>
                <w:szCs w:val="21"/>
              </w:rPr>
              <w:t>f()</w:t>
            </w:r>
            <w:r w:rsidRPr="00E853FA">
              <w:rPr>
                <w:rFonts w:ascii="Consolas" w:hAnsi="Consolas"/>
                <w:bCs/>
                <w:szCs w:val="21"/>
              </w:rPr>
              <w:t>函数代码如下。请结合输出结果完成程序。</w:t>
            </w:r>
          </w:p>
          <w:p w14:paraId="42E07537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void f(BookCard &amp;bk)</w:t>
            </w:r>
          </w:p>
          <w:p w14:paraId="37FD9380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{</w:t>
            </w:r>
          </w:p>
          <w:p w14:paraId="16106B25" w14:textId="77777777" w:rsidR="00E853FA" w:rsidRPr="00E853FA" w:rsidRDefault="00E853FA" w:rsidP="00E853FA">
            <w:pPr>
              <w:ind w:leftChars="-13" w:left="-27" w:firstLineChars="363" w:firstLine="76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if (!bk.borrow())</w:t>
            </w:r>
          </w:p>
          <w:p w14:paraId="0EEB3586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{</w:t>
            </w:r>
          </w:p>
          <w:p w14:paraId="7071094D" w14:textId="77777777" w:rsidR="00E853FA" w:rsidRPr="00E853FA" w:rsidRDefault="00E853FA" w:rsidP="00E853FA">
            <w:pPr>
              <w:ind w:leftChars="-13" w:left="-27" w:firstLineChars="501" w:firstLine="105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bk.display();</w:t>
            </w:r>
          </w:p>
          <w:p w14:paraId="3B7ED4F2" w14:textId="77777777" w:rsidR="00E853FA" w:rsidRPr="00E853FA" w:rsidRDefault="00E853FA" w:rsidP="00E853FA">
            <w:pPr>
              <w:ind w:leftChars="-13" w:left="-27" w:firstLineChars="501" w:firstLine="105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cout&lt;&lt;"you have borrowed 10 books,can not borrow any more!"&lt;&lt;endl;</w:t>
            </w:r>
          </w:p>
          <w:p w14:paraId="0BBC1911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}</w:t>
            </w:r>
          </w:p>
          <w:p w14:paraId="4A1A49C9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else</w:t>
            </w:r>
          </w:p>
          <w:p w14:paraId="6D8D8F17" w14:textId="77777777" w:rsidR="00E853FA" w:rsidRPr="00E853FA" w:rsidRDefault="00E853FA" w:rsidP="00E853FA">
            <w:pPr>
              <w:ind w:leftChars="-13" w:left="-27" w:firstLineChars="363" w:firstLine="76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bk.display();</w:t>
            </w:r>
          </w:p>
          <w:p w14:paraId="6AB754D9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lastRenderedPageBreak/>
              <w:t>}</w:t>
            </w:r>
          </w:p>
          <w:p w14:paraId="163EED77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int main()</w:t>
            </w:r>
          </w:p>
          <w:p w14:paraId="07289F89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{</w:t>
            </w:r>
          </w:p>
          <w:p w14:paraId="3C7D122D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BookCard bk1("B20190620","</w:t>
            </w:r>
            <w:r w:rsidRPr="00E853FA">
              <w:rPr>
                <w:rFonts w:ascii="Consolas" w:hAnsi="Consolas"/>
                <w:bCs/>
                <w:szCs w:val="21"/>
              </w:rPr>
              <w:t>东平</w:t>
            </w:r>
            <w:r w:rsidRPr="00E853FA">
              <w:rPr>
                <w:rFonts w:ascii="Consolas" w:hAnsi="Consolas"/>
                <w:bCs/>
                <w:szCs w:val="21"/>
              </w:rPr>
              <w:t>",10),bk2;</w:t>
            </w:r>
          </w:p>
          <w:p w14:paraId="252F2629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f(bk1);</w:t>
            </w:r>
          </w:p>
          <w:p w14:paraId="1CD7B642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f(bk2);</w:t>
            </w:r>
          </w:p>
          <w:p w14:paraId="1A77C0C5" w14:textId="77777777" w:rsidR="00E853FA" w:rsidRPr="00E853FA" w:rsidRDefault="00E853FA" w:rsidP="00E853FA">
            <w:pPr>
              <w:ind w:leftChars="-13" w:left="-27" w:firstLineChars="366" w:firstLine="769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return 0;</w:t>
            </w:r>
          </w:p>
          <w:p w14:paraId="7F2B0148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}</w:t>
            </w:r>
          </w:p>
          <w:p w14:paraId="2FDD1E72" w14:textId="77777777" w:rsidR="00E853FA" w:rsidRPr="00E853FA" w:rsidRDefault="00E853FA" w:rsidP="00E853FA">
            <w:pPr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程序的运行结果为：</w:t>
            </w:r>
          </w:p>
          <w:p w14:paraId="50E5B57C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 xml:space="preserve">B20190620 </w:t>
            </w:r>
            <w:r w:rsidRPr="00E853FA">
              <w:rPr>
                <w:rFonts w:ascii="Consolas" w:hAnsi="Consolas"/>
                <w:bCs/>
                <w:szCs w:val="21"/>
              </w:rPr>
              <w:t>东平</w:t>
            </w:r>
            <w:r w:rsidRPr="00E853FA">
              <w:rPr>
                <w:rFonts w:ascii="Consolas" w:hAnsi="Consolas"/>
                <w:bCs/>
                <w:szCs w:val="21"/>
              </w:rPr>
              <w:t xml:space="preserve"> 10</w:t>
            </w:r>
          </w:p>
          <w:p w14:paraId="1770271F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>you have borrowed 10 books,can not borrow any more!</w:t>
            </w:r>
          </w:p>
          <w:p w14:paraId="44999845" w14:textId="77777777" w:rsidR="00E853FA" w:rsidRPr="00E853FA" w:rsidRDefault="00E853FA" w:rsidP="00E853FA">
            <w:pPr>
              <w:ind w:leftChars="-13" w:left="-27" w:firstLineChars="163" w:firstLine="342"/>
              <w:rPr>
                <w:rFonts w:ascii="Consolas" w:hAnsi="Consolas"/>
                <w:bCs/>
                <w:szCs w:val="21"/>
              </w:rPr>
            </w:pPr>
            <w:r w:rsidRPr="00E853FA">
              <w:rPr>
                <w:rFonts w:ascii="Consolas" w:hAnsi="Consolas"/>
                <w:bCs/>
                <w:szCs w:val="21"/>
              </w:rPr>
              <w:t xml:space="preserve">B19010250 </w:t>
            </w:r>
            <w:r w:rsidRPr="00E853FA">
              <w:rPr>
                <w:rFonts w:ascii="Consolas" w:hAnsi="Consolas"/>
                <w:bCs/>
                <w:szCs w:val="21"/>
              </w:rPr>
              <w:t>雪峰</w:t>
            </w:r>
            <w:r w:rsidRPr="00E853FA">
              <w:rPr>
                <w:rFonts w:ascii="Consolas" w:hAnsi="Consolas"/>
                <w:bCs/>
                <w:szCs w:val="21"/>
              </w:rPr>
              <w:t xml:space="preserve"> 4</w:t>
            </w:r>
          </w:p>
          <w:p w14:paraId="537357E5" w14:textId="77777777" w:rsidR="006265EE" w:rsidRPr="00FF3CD7" w:rsidRDefault="006265EE" w:rsidP="006265EE">
            <w:pPr>
              <w:spacing w:beforeLines="50" w:before="156" w:line="300" w:lineRule="auto"/>
              <w:rPr>
                <w:b/>
                <w:bCs/>
                <w:color w:val="000000"/>
                <w:szCs w:val="21"/>
              </w:rPr>
            </w:pPr>
            <w:r w:rsidRPr="00FF3CD7">
              <w:rPr>
                <w:b/>
                <w:szCs w:val="21"/>
              </w:rPr>
              <w:t>参考实验教材中相应的实验</w:t>
            </w:r>
            <w:r>
              <w:rPr>
                <w:b/>
                <w:szCs w:val="21"/>
              </w:rPr>
              <w:t>指导，</w:t>
            </w:r>
            <w:r w:rsidRPr="00FF3CD7">
              <w:rPr>
                <w:b/>
                <w:bCs/>
                <w:color w:val="000000"/>
                <w:szCs w:val="21"/>
              </w:rPr>
              <w:t>完成源程序代码如下：</w:t>
            </w:r>
            <w:r w:rsidRPr="00FF3CD7">
              <w:rPr>
                <w:b/>
                <w:bCs/>
                <w:color w:val="0000CC"/>
                <w:szCs w:val="21"/>
              </w:rPr>
              <w:t>（</w:t>
            </w:r>
            <w:r w:rsidRPr="00FF3CD7">
              <w:rPr>
                <w:color w:val="0000CC"/>
                <w:szCs w:val="21"/>
              </w:rPr>
              <w:t>中文五号宋体，英文五号</w:t>
            </w:r>
            <w:r>
              <w:rPr>
                <w:color w:val="0000CC"/>
                <w:szCs w:val="21"/>
              </w:rPr>
              <w:t>Consolas</w:t>
            </w:r>
            <w:r w:rsidRPr="00FF3CD7">
              <w:rPr>
                <w:color w:val="0000CC"/>
                <w:szCs w:val="21"/>
              </w:rPr>
              <w:t>字体，</w:t>
            </w:r>
            <w:r>
              <w:rPr>
                <w:color w:val="0000CC"/>
                <w:szCs w:val="21"/>
              </w:rPr>
              <w:t>单</w:t>
            </w:r>
            <w:r w:rsidRPr="00FF3CD7">
              <w:rPr>
                <w:color w:val="0000CC"/>
                <w:szCs w:val="21"/>
              </w:rPr>
              <w:t>倍行距</w:t>
            </w:r>
            <w:r w:rsidRPr="00FF3CD7">
              <w:rPr>
                <w:color w:val="0000CC"/>
                <w:szCs w:val="21"/>
              </w:rPr>
              <w:t>)</w:t>
            </w:r>
          </w:p>
          <w:p w14:paraId="0AFFDB50" w14:textId="77777777" w:rsidR="00BF3615" w:rsidRPr="00BF3615" w:rsidRDefault="006265EE" w:rsidP="00BF3615">
            <w:pPr>
              <w:rPr>
                <w:rFonts w:ascii="Consolas" w:hAnsi="Consolas"/>
                <w:color w:val="000000"/>
                <w:szCs w:val="21"/>
              </w:rPr>
            </w:pPr>
            <w:permStart w:id="582636530" w:edGrp="everyone"/>
            <w:r w:rsidRPr="00FF3CD7">
              <w:rPr>
                <w:color w:val="000000"/>
                <w:szCs w:val="21"/>
              </w:rPr>
              <w:t xml:space="preserve"> </w:t>
            </w:r>
            <w:r w:rsidR="00BF3615" w:rsidRPr="00BF3615">
              <w:rPr>
                <w:rFonts w:ascii="Consolas" w:hAnsi="Consolas"/>
                <w:color w:val="000000"/>
                <w:szCs w:val="21"/>
              </w:rPr>
              <w:t>#include&lt;iostream&gt;</w:t>
            </w:r>
          </w:p>
          <w:p w14:paraId="148D4DD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#include &lt;cstring&gt;</w:t>
            </w:r>
          </w:p>
          <w:p w14:paraId="0BF06A1B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2123535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using namespace std;</w:t>
            </w:r>
          </w:p>
          <w:p w14:paraId="63412006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547663D7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class bookCard</w:t>
            </w:r>
          </w:p>
          <w:p w14:paraId="5CE10AE4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406BBA39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private:</w:t>
            </w:r>
          </w:p>
          <w:p w14:paraId="7FD3FE09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const string id;</w:t>
            </w:r>
          </w:p>
          <w:p w14:paraId="02C59D9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const string stuName;</w:t>
            </w:r>
          </w:p>
          <w:p w14:paraId="723BDA02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int number;</w:t>
            </w:r>
          </w:p>
          <w:p w14:paraId="7D27805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public:</w:t>
            </w:r>
          </w:p>
          <w:p w14:paraId="6F73F6C0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bookCard(): id("null"), stuName("null"), number(11){}</w:t>
            </w:r>
          </w:p>
          <w:p w14:paraId="4ECE1FE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bookCard(string id, string stuName, int number): id(id), stuName(stuName), number(number){}</w:t>
            </w:r>
          </w:p>
          <w:p w14:paraId="54AAE05F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3A6E753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void display()</w:t>
            </w:r>
          </w:p>
          <w:p w14:paraId="3A940E4F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5CF5B72D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cout &lt;&lt; id &lt;&lt; " " &lt;&lt; stuName &lt;&lt; " " &lt;&lt; number &lt;&lt; endl;</w:t>
            </w:r>
          </w:p>
          <w:p w14:paraId="59812851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4AF485A4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21B7B2BB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bool borrow()</w:t>
            </w:r>
          </w:p>
          <w:p w14:paraId="1F5074B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6C9A86F1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if (number &gt; 10)</w:t>
            </w:r>
          </w:p>
          <w:p w14:paraId="7F37AC0E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15D0937E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return false;</w:t>
            </w:r>
          </w:p>
          <w:p w14:paraId="7DB70CBB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7270587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lastRenderedPageBreak/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else</w:t>
            </w:r>
          </w:p>
          <w:p w14:paraId="5AFEDB3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7E2CD546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number++;</w:t>
            </w:r>
          </w:p>
          <w:p w14:paraId="18FEC7C8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0143061F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034E8B2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};</w:t>
            </w:r>
          </w:p>
          <w:p w14:paraId="773D6AB3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0A335352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void f(bookCard &amp;bk)</w:t>
            </w:r>
          </w:p>
          <w:p w14:paraId="6E102683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7CA2527E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if (!bk.borrow())</w:t>
            </w:r>
          </w:p>
          <w:p w14:paraId="7A43A2FB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0FD07717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cout &lt;&lt; "you have borrowed 10 books and you can not borrow any more!" &lt;&lt; endl;</w:t>
            </w:r>
          </w:p>
          <w:p w14:paraId="4B75633B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716C98E9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else</w:t>
            </w:r>
          </w:p>
          <w:p w14:paraId="6E33119C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</w:r>
            <w:r w:rsidRPr="00BF3615">
              <w:rPr>
                <w:rFonts w:ascii="Consolas" w:hAnsi="Consolas"/>
                <w:color w:val="000000"/>
                <w:szCs w:val="21"/>
              </w:rPr>
              <w:tab/>
              <w:t>bk.display();</w:t>
            </w:r>
          </w:p>
          <w:p w14:paraId="38378E53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}</w:t>
            </w:r>
          </w:p>
          <w:p w14:paraId="465BDB59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</w:p>
          <w:p w14:paraId="4CFAACF7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int main()</w:t>
            </w:r>
          </w:p>
          <w:p w14:paraId="47CA4C15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36D59EFE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bookCard bk1("B20190620", "</w:t>
            </w:r>
            <w:r w:rsidRPr="00BF3615">
              <w:rPr>
                <w:rFonts w:ascii="Consolas" w:hAnsi="Consolas"/>
                <w:color w:val="000000"/>
                <w:szCs w:val="21"/>
              </w:rPr>
              <w:t>东平</w:t>
            </w:r>
            <w:r w:rsidRPr="00BF3615">
              <w:rPr>
                <w:rFonts w:ascii="Consolas" w:hAnsi="Consolas"/>
                <w:color w:val="000000"/>
                <w:szCs w:val="21"/>
              </w:rPr>
              <w:t>", 10), bk2, bk3("B19010250", "</w:t>
            </w:r>
            <w:r w:rsidRPr="00BF3615">
              <w:rPr>
                <w:rFonts w:ascii="Consolas" w:hAnsi="Consolas"/>
                <w:color w:val="000000"/>
                <w:szCs w:val="21"/>
              </w:rPr>
              <w:t>雪峰</w:t>
            </w:r>
            <w:r w:rsidRPr="00BF3615">
              <w:rPr>
                <w:rFonts w:ascii="Consolas" w:hAnsi="Consolas"/>
                <w:color w:val="000000"/>
                <w:szCs w:val="21"/>
              </w:rPr>
              <w:t>", 4);</w:t>
            </w:r>
          </w:p>
          <w:p w14:paraId="3C413630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f(bk1);</w:t>
            </w:r>
          </w:p>
          <w:p w14:paraId="2CC8A6F5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f(bk2);</w:t>
            </w:r>
          </w:p>
          <w:p w14:paraId="28B9BE7A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f(bk3);</w:t>
            </w:r>
          </w:p>
          <w:p w14:paraId="78CD0E02" w14:textId="77777777" w:rsidR="00BF3615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ab/>
              <w:t>return 0;</w:t>
            </w:r>
          </w:p>
          <w:p w14:paraId="6D9F4BB3" w14:textId="77777777" w:rsidR="006265EE" w:rsidRPr="00BF3615" w:rsidRDefault="00BF3615" w:rsidP="00BF3615">
            <w:pPr>
              <w:rPr>
                <w:rFonts w:ascii="Consolas" w:hAnsi="Consolas"/>
                <w:color w:val="000000"/>
                <w:szCs w:val="21"/>
              </w:rPr>
            </w:pPr>
            <w:r w:rsidRPr="00BF3615">
              <w:rPr>
                <w:rFonts w:ascii="Consolas" w:hAnsi="Consolas"/>
                <w:color w:val="000000"/>
                <w:szCs w:val="21"/>
              </w:rPr>
              <w:t>}</w:t>
            </w:r>
          </w:p>
          <w:permEnd w:id="582636530"/>
          <w:p w14:paraId="1327FE4D" w14:textId="77777777" w:rsidR="00E853FA" w:rsidRPr="006265EE" w:rsidRDefault="00E853FA" w:rsidP="00402B8B">
            <w:pPr>
              <w:spacing w:line="300" w:lineRule="auto"/>
              <w:ind w:leftChars="-51" w:left="-14" w:hangingChars="38" w:hanging="93"/>
              <w:rPr>
                <w:b/>
                <w:bCs/>
                <w:sz w:val="24"/>
                <w:szCs w:val="21"/>
              </w:rPr>
            </w:pPr>
          </w:p>
          <w:p w14:paraId="00539596" w14:textId="77777777" w:rsidR="00321D1A" w:rsidRPr="00FF3CD7" w:rsidRDefault="006265EE" w:rsidP="00402B8B">
            <w:pPr>
              <w:spacing w:line="300" w:lineRule="auto"/>
              <w:ind w:leftChars="-51" w:left="-26" w:hangingChars="38" w:hanging="81"/>
              <w:rPr>
                <w:bCs/>
                <w:color w:val="000000"/>
                <w:szCs w:val="21"/>
              </w:rPr>
            </w:pPr>
            <w:r w:rsidRPr="00E853FA">
              <w:rPr>
                <w:b/>
                <w:bCs/>
                <w:color w:val="000000"/>
                <w:szCs w:val="21"/>
              </w:rPr>
              <w:t>实验</w:t>
            </w:r>
            <w:r w:rsidRPr="00E853FA">
              <w:rPr>
                <w:rFonts w:hint="eastAsia"/>
                <w:b/>
                <w:bCs/>
                <w:szCs w:val="21"/>
              </w:rPr>
              <w:t>题目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 xml:space="preserve"> </w:t>
            </w:r>
            <w:r w:rsidR="00321D1A" w:rsidRPr="00FF3CD7">
              <w:rPr>
                <w:bCs/>
                <w:color w:val="000000"/>
                <w:szCs w:val="21"/>
              </w:rPr>
              <w:t>定义一个时间类</w:t>
            </w:r>
            <w:r w:rsidR="00321D1A" w:rsidRPr="00FF3CD7">
              <w:rPr>
                <w:bCs/>
                <w:color w:val="000000"/>
                <w:szCs w:val="21"/>
              </w:rPr>
              <w:t>Time</w:t>
            </w:r>
            <w:r w:rsidR="00321D1A" w:rsidRPr="00FF3CD7">
              <w:rPr>
                <w:bCs/>
                <w:color w:val="000000"/>
                <w:szCs w:val="21"/>
              </w:rPr>
              <w:t>，有三个私有成员变量</w:t>
            </w:r>
            <w:r w:rsidR="00321D1A" w:rsidRPr="00FF3CD7">
              <w:rPr>
                <w:bCs/>
                <w:color w:val="000000"/>
                <w:szCs w:val="21"/>
              </w:rPr>
              <w:t>Hour</w:t>
            </w:r>
            <w:r w:rsidR="00321D1A" w:rsidRPr="00FF3CD7">
              <w:rPr>
                <w:bCs/>
                <w:color w:val="000000"/>
                <w:szCs w:val="21"/>
              </w:rPr>
              <w:t>、</w:t>
            </w:r>
            <w:r w:rsidR="00321D1A" w:rsidRPr="00FF3CD7">
              <w:rPr>
                <w:bCs/>
                <w:color w:val="000000"/>
                <w:szCs w:val="21"/>
              </w:rPr>
              <w:t>Minute</w:t>
            </w:r>
            <w:r w:rsidR="00321D1A" w:rsidRPr="00FF3CD7">
              <w:rPr>
                <w:bCs/>
                <w:color w:val="000000"/>
                <w:szCs w:val="21"/>
              </w:rPr>
              <w:t>、</w:t>
            </w:r>
            <w:r w:rsidR="00321D1A" w:rsidRPr="00FF3CD7">
              <w:rPr>
                <w:bCs/>
                <w:color w:val="000000"/>
                <w:szCs w:val="21"/>
              </w:rPr>
              <w:t>Second</w:t>
            </w:r>
            <w:r w:rsidR="00321D1A" w:rsidRPr="00FF3CD7">
              <w:rPr>
                <w:bCs/>
                <w:color w:val="000000"/>
                <w:szCs w:val="21"/>
              </w:rPr>
              <w:t>，定义构造函数、析构函数以及用于改变、获取、输出时间信息的公有函数，主函数中定义时间对象，并通过调用各种成员函数完成时间的设定、改变、获取、输出等功能。</w:t>
            </w:r>
          </w:p>
          <w:p w14:paraId="219E4528" w14:textId="77777777" w:rsidR="00E169EF" w:rsidRPr="00FF3CD7" w:rsidRDefault="00E169EF" w:rsidP="00402B8B">
            <w:pPr>
              <w:pStyle w:val="a8"/>
              <w:spacing w:line="300" w:lineRule="auto"/>
              <w:ind w:left="-51"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①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 xml:space="preserve">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按要求完成类的定义与实现。</w:t>
            </w:r>
          </w:p>
          <w:p w14:paraId="4FCFC2B5" w14:textId="77777777" w:rsidR="00E169EF" w:rsidRPr="00FF3CD7" w:rsidRDefault="00E169EF" w:rsidP="00402B8B">
            <w:pPr>
              <w:pStyle w:val="a8"/>
              <w:spacing w:line="300" w:lineRule="auto"/>
              <w:ind w:left="-51"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②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 xml:space="preserve">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修改数据成员的访问方式，观察编译结果。</w:t>
            </w:r>
          </w:p>
          <w:p w14:paraId="706D844D" w14:textId="77777777" w:rsidR="00E169EF" w:rsidRPr="00FF3CD7" w:rsidRDefault="00E169EF" w:rsidP="00402B8B">
            <w:pPr>
              <w:pStyle w:val="a8"/>
              <w:spacing w:line="300" w:lineRule="auto"/>
              <w:ind w:left="-51"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③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 xml:space="preserve">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在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Time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类中定义一个成员函数，用于实现时间增加一秒的功能，主函数中通过对象调用该函数，并输出增加一秒后的时间信息。</w:t>
            </w:r>
          </w:p>
          <w:p w14:paraId="3479630D" w14:textId="77777777" w:rsidR="00E169EF" w:rsidRPr="00FF3CD7" w:rsidRDefault="00E169EF" w:rsidP="00402B8B">
            <w:pPr>
              <w:pStyle w:val="a8"/>
              <w:spacing w:line="300" w:lineRule="auto"/>
              <w:ind w:left="-51"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④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 xml:space="preserve">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定义一个普通函数。</w:t>
            </w:r>
          </w:p>
          <w:p w14:paraId="2FD9C4E9" w14:textId="77777777" w:rsidR="00E169EF" w:rsidRPr="00FF3CD7" w:rsidRDefault="00E169EF" w:rsidP="00402B8B">
            <w:pPr>
              <w:spacing w:line="300" w:lineRule="auto"/>
              <w:ind w:firstLine="360"/>
              <w:rPr>
                <w:bCs/>
                <w:color w:val="000000"/>
                <w:szCs w:val="21"/>
              </w:rPr>
            </w:pPr>
            <w:r w:rsidRPr="00FF3CD7">
              <w:rPr>
                <w:bCs/>
                <w:color w:val="000000"/>
                <w:szCs w:val="21"/>
              </w:rPr>
              <w:t>void f(Time  t)</w:t>
            </w:r>
          </w:p>
          <w:p w14:paraId="5063FAA8" w14:textId="77777777" w:rsidR="00E169EF" w:rsidRPr="00FF3CD7" w:rsidRDefault="00E169EF" w:rsidP="00402B8B">
            <w:pPr>
              <w:spacing w:line="300" w:lineRule="auto"/>
              <w:ind w:firstLine="360"/>
              <w:rPr>
                <w:bCs/>
                <w:color w:val="000000"/>
                <w:szCs w:val="21"/>
              </w:rPr>
            </w:pPr>
            <w:r w:rsidRPr="00FF3CD7">
              <w:rPr>
                <w:bCs/>
                <w:color w:val="000000"/>
                <w:szCs w:val="21"/>
              </w:rPr>
              <w:t xml:space="preserve">{   </w:t>
            </w:r>
            <w:r w:rsidR="00570F3B" w:rsidRPr="00FF3CD7">
              <w:rPr>
                <w:bCs/>
                <w:color w:val="000000"/>
                <w:szCs w:val="21"/>
              </w:rPr>
              <w:t xml:space="preserve"> </w:t>
            </w:r>
            <w:r w:rsidRPr="00FF3CD7">
              <w:rPr>
                <w:bCs/>
                <w:color w:val="000000"/>
                <w:szCs w:val="21"/>
              </w:rPr>
              <w:t>t. PrintTime( );</w:t>
            </w:r>
          </w:p>
          <w:p w14:paraId="2693DAF8" w14:textId="77777777" w:rsidR="00E169EF" w:rsidRPr="00FF3CD7" w:rsidRDefault="00E169EF" w:rsidP="00402B8B">
            <w:pPr>
              <w:spacing w:line="300" w:lineRule="auto"/>
              <w:ind w:firstLine="360"/>
              <w:rPr>
                <w:bCs/>
                <w:color w:val="000000"/>
                <w:szCs w:val="21"/>
              </w:rPr>
            </w:pPr>
            <w:r w:rsidRPr="00FF3CD7">
              <w:rPr>
                <w:bCs/>
                <w:color w:val="000000"/>
                <w:szCs w:val="21"/>
              </w:rPr>
              <w:t>}</w:t>
            </w:r>
          </w:p>
          <w:p w14:paraId="11443111" w14:textId="77777777" w:rsidR="00570F3B" w:rsidRPr="00FF3CD7" w:rsidRDefault="00E169EF" w:rsidP="00570F3B">
            <w:pPr>
              <w:spacing w:line="300" w:lineRule="auto"/>
              <w:rPr>
                <w:color w:val="000000"/>
                <w:sz w:val="24"/>
                <w:szCs w:val="51"/>
              </w:rPr>
            </w:pPr>
            <w:r w:rsidRPr="00FF3CD7">
              <w:rPr>
                <w:bCs/>
                <w:color w:val="000000"/>
                <w:szCs w:val="21"/>
              </w:rPr>
              <w:t>在</w:t>
            </w:r>
            <w:r w:rsidRPr="00FF3CD7">
              <w:rPr>
                <w:bCs/>
                <w:color w:val="000000"/>
                <w:szCs w:val="21"/>
              </w:rPr>
              <w:t>Time</w:t>
            </w:r>
            <w:r w:rsidRPr="00FF3CD7">
              <w:rPr>
                <w:bCs/>
                <w:color w:val="000000"/>
                <w:szCs w:val="21"/>
              </w:rPr>
              <w:t>类中增加拷贝构造函数的定义，主函数中调用该函数，运用调试工具跟踪，分析整个程</w:t>
            </w:r>
            <w:r w:rsidRPr="00FF3CD7">
              <w:rPr>
                <w:bCs/>
                <w:color w:val="000000"/>
                <w:szCs w:val="21"/>
              </w:rPr>
              <w:lastRenderedPageBreak/>
              <w:t>序调用构造函数（包括拷贝构造函数）和析构函数的次数；再将</w:t>
            </w:r>
            <w:r w:rsidRPr="00FF3CD7">
              <w:rPr>
                <w:bCs/>
                <w:color w:val="000000"/>
                <w:szCs w:val="21"/>
              </w:rPr>
              <w:t>f</w:t>
            </w:r>
            <w:r w:rsidRPr="00FF3CD7">
              <w:rPr>
                <w:bCs/>
                <w:color w:val="000000"/>
                <w:szCs w:val="21"/>
              </w:rPr>
              <w:t>函数的形式参数分别修改为引用参数和指针参数（此时函数代码修改为</w:t>
            </w:r>
            <w:r w:rsidRPr="00FF3CD7">
              <w:rPr>
                <w:bCs/>
                <w:color w:val="000000"/>
                <w:szCs w:val="21"/>
              </w:rPr>
              <w:t>{t-&gt; PrintTime( );},</w:t>
            </w:r>
            <w:r w:rsidRPr="00FF3CD7">
              <w:rPr>
                <w:bCs/>
                <w:color w:val="000000"/>
                <w:szCs w:val="21"/>
              </w:rPr>
              <w:t>主函数中调用，再分析此时调用构造函数和析构函数的次数。</w:t>
            </w:r>
          </w:p>
        </w:tc>
      </w:tr>
      <w:tr w:rsidR="007D7E76" w:rsidRPr="00FF3CD7" w14:paraId="63C0F8F7" w14:textId="77777777" w:rsidTr="00074179">
        <w:trPr>
          <w:trHeight w:val="70"/>
        </w:trPr>
        <w:tc>
          <w:tcPr>
            <w:tcW w:w="8930" w:type="dxa"/>
            <w:gridSpan w:val="4"/>
          </w:tcPr>
          <w:p w14:paraId="28A475A3" w14:textId="77777777" w:rsidR="007D7E76" w:rsidRPr="00FF3CD7" w:rsidRDefault="007D7E76" w:rsidP="00A70622">
            <w:pPr>
              <w:spacing w:beforeLines="50" w:before="156" w:line="300" w:lineRule="auto"/>
              <w:rPr>
                <w:b/>
                <w:bCs/>
                <w:color w:val="000000"/>
                <w:szCs w:val="21"/>
              </w:rPr>
            </w:pPr>
            <w:r w:rsidRPr="00FF3CD7">
              <w:rPr>
                <w:b/>
                <w:szCs w:val="21"/>
              </w:rPr>
              <w:lastRenderedPageBreak/>
              <w:t>参考实验教材中相应的实验</w:t>
            </w:r>
            <w:r w:rsidR="006265EE">
              <w:rPr>
                <w:b/>
                <w:szCs w:val="21"/>
              </w:rPr>
              <w:t>指导</w:t>
            </w:r>
            <w:r w:rsidRPr="00FF3CD7">
              <w:rPr>
                <w:b/>
                <w:szCs w:val="21"/>
              </w:rPr>
              <w:t>完成程序，并回答相关问题。</w:t>
            </w:r>
            <w:r w:rsidRPr="00FF3CD7">
              <w:rPr>
                <w:b/>
                <w:bCs/>
                <w:color w:val="000000"/>
                <w:szCs w:val="21"/>
              </w:rPr>
              <w:t>完成后的源程序代码如下：</w:t>
            </w:r>
            <w:r w:rsidRPr="00FF3CD7">
              <w:rPr>
                <w:b/>
                <w:bCs/>
                <w:color w:val="0000CC"/>
                <w:szCs w:val="21"/>
              </w:rPr>
              <w:t>（</w:t>
            </w:r>
            <w:r w:rsidRPr="00FF3CD7">
              <w:rPr>
                <w:color w:val="0000CC"/>
                <w:szCs w:val="21"/>
              </w:rPr>
              <w:t>中文五号宋体，英文五号</w:t>
            </w:r>
            <w:r w:rsidR="006265EE" w:rsidRPr="006265EE">
              <w:rPr>
                <w:rFonts w:ascii="Consolas" w:hAnsi="Consolas"/>
                <w:color w:val="0000CC"/>
                <w:szCs w:val="21"/>
              </w:rPr>
              <w:t>Consolas</w:t>
            </w:r>
            <w:r w:rsidRPr="00FF3CD7">
              <w:rPr>
                <w:color w:val="0000CC"/>
                <w:szCs w:val="21"/>
              </w:rPr>
              <w:t>字体，</w:t>
            </w:r>
            <w:r w:rsidR="006265EE">
              <w:rPr>
                <w:color w:val="0000CC"/>
                <w:szCs w:val="21"/>
              </w:rPr>
              <w:t>单</w:t>
            </w:r>
            <w:r w:rsidRPr="00FF3CD7">
              <w:rPr>
                <w:color w:val="0000CC"/>
                <w:szCs w:val="21"/>
              </w:rPr>
              <w:t>倍行距</w:t>
            </w:r>
            <w:r w:rsidRPr="00FF3CD7">
              <w:rPr>
                <w:color w:val="0000CC"/>
                <w:szCs w:val="21"/>
              </w:rPr>
              <w:t>)</w:t>
            </w:r>
          </w:p>
          <w:p w14:paraId="5E26470F" w14:textId="77777777" w:rsidR="00C44A5C" w:rsidRPr="00C44A5C" w:rsidRDefault="00857708" w:rsidP="00C44A5C">
            <w:pPr>
              <w:rPr>
                <w:rFonts w:ascii="Consolas" w:hAnsi="Consolas"/>
                <w:color w:val="000000"/>
                <w:szCs w:val="21"/>
              </w:rPr>
            </w:pPr>
            <w:permStart w:id="861236212" w:edGrp="everyone"/>
            <w:r w:rsidRPr="00FF3CD7">
              <w:rPr>
                <w:color w:val="000000"/>
                <w:szCs w:val="21"/>
              </w:rPr>
              <w:t xml:space="preserve"> </w:t>
            </w:r>
            <w:r w:rsidR="00C44A5C" w:rsidRPr="00C44A5C">
              <w:rPr>
                <w:rFonts w:ascii="Consolas" w:hAnsi="Consolas"/>
                <w:color w:val="000000"/>
                <w:szCs w:val="21"/>
              </w:rPr>
              <w:t>#define _CRT_SECURE_NO_WARNINGS</w:t>
            </w:r>
          </w:p>
          <w:p w14:paraId="7D80F60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#include&lt;iostream&gt;</w:t>
            </w:r>
          </w:p>
          <w:p w14:paraId="576BFDE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#include &lt;cstring&gt;</w:t>
            </w:r>
          </w:p>
          <w:p w14:paraId="64F8752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2AB2A0F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using namespace std;</w:t>
            </w:r>
          </w:p>
          <w:p w14:paraId="21D6417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3399E68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class Time</w:t>
            </w:r>
          </w:p>
          <w:p w14:paraId="322E2F7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30DF172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private:</w:t>
            </w:r>
          </w:p>
          <w:p w14:paraId="7988453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int hour;</w:t>
            </w:r>
          </w:p>
          <w:p w14:paraId="7BD3B66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int minute;</w:t>
            </w:r>
          </w:p>
          <w:p w14:paraId="04097772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int second;</w:t>
            </w:r>
          </w:p>
          <w:p w14:paraId="7A3804C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public:</w:t>
            </w:r>
          </w:p>
          <w:p w14:paraId="521C91F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Time(int hour = 0, int minute = 0, int second = 0): hour(hour), minute(minute), second(second)</w:t>
            </w:r>
          </w:p>
          <w:p w14:paraId="2D17E5B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08D4F13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"Constructing..." &lt;&lt; endl;</w:t>
            </w:r>
          </w:p>
          <w:p w14:paraId="6C37240C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;</w:t>
            </w:r>
          </w:p>
          <w:p w14:paraId="1A6EC25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26235A1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Time(const Time&amp; ob)</w:t>
            </w:r>
          </w:p>
          <w:p w14:paraId="35447C0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1F55DCB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"Copy constructing..." &lt;&lt; endl;</w:t>
            </w:r>
          </w:p>
          <w:p w14:paraId="3C008A8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;</w:t>
            </w:r>
          </w:p>
          <w:p w14:paraId="7BD0470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0041781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~Time()</w:t>
            </w:r>
          </w:p>
          <w:p w14:paraId="6AA7D15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43177E34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"Destructing..." &lt;&lt; endl;</w:t>
            </w:r>
          </w:p>
          <w:p w14:paraId="7751799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;</w:t>
            </w:r>
          </w:p>
          <w:p w14:paraId="0BB1800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33884F0D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void changeTime(int hour = 0, int minute = 0, int second = 0)</w:t>
            </w:r>
          </w:p>
          <w:p w14:paraId="0F4D716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2904416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this-&gt;hour = hour;</w:t>
            </w:r>
          </w:p>
          <w:p w14:paraId="234ED79A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this-&gt;minute = minute;</w:t>
            </w:r>
          </w:p>
          <w:p w14:paraId="22B2031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this-&gt;second = second;</w:t>
            </w:r>
          </w:p>
          <w:p w14:paraId="222D628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4229680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lastRenderedPageBreak/>
              <w:tab/>
              <w:t>int getHour()</w:t>
            </w:r>
          </w:p>
          <w:p w14:paraId="4987A01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731669C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return hour;</w:t>
            </w:r>
          </w:p>
          <w:p w14:paraId="3DE3D63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689D284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int getMinute()</w:t>
            </w:r>
          </w:p>
          <w:p w14:paraId="701F567A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7D457DFA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return minute;</w:t>
            </w:r>
          </w:p>
          <w:p w14:paraId="6DFEE32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665DD27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int getSecond()</w:t>
            </w:r>
          </w:p>
          <w:p w14:paraId="38611EF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00ECBE0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return second;</w:t>
            </w:r>
          </w:p>
          <w:p w14:paraId="1541AD3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139DE43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void printTime()</w:t>
            </w:r>
          </w:p>
          <w:p w14:paraId="2B48751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15C105E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cout&lt;&lt;hour &lt;&lt; ":" &lt;&lt; minute &lt;&lt; ":" &lt;&lt; second &lt;&lt; endl;</w:t>
            </w:r>
          </w:p>
          <w:p w14:paraId="290B570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33157D6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void increaseOneSecond()</w:t>
            </w:r>
          </w:p>
          <w:p w14:paraId="5A794EF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7AD7612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if (second == 59)</w:t>
            </w:r>
          </w:p>
          <w:p w14:paraId="33B75AF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1C2A170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if (minute == 59)</w:t>
            </w:r>
          </w:p>
          <w:p w14:paraId="15C2BBE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6AAEEAD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if (hour == 23)</w:t>
            </w:r>
          </w:p>
          <w:p w14:paraId="5373880D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12374E0A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hour = 0;</w:t>
            </w:r>
          </w:p>
          <w:p w14:paraId="6EB99E0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minute = 0;</w:t>
            </w:r>
          </w:p>
          <w:p w14:paraId="61EFC4C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second = 0;</w:t>
            </w:r>
          </w:p>
          <w:p w14:paraId="465C476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5D2D119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else</w:t>
            </w:r>
          </w:p>
          <w:p w14:paraId="2508A46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5797AF0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hour++;</w:t>
            </w:r>
          </w:p>
          <w:p w14:paraId="71226E7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minute = 0;</w:t>
            </w:r>
          </w:p>
          <w:p w14:paraId="50F3C92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second = 0;</w:t>
            </w:r>
          </w:p>
          <w:p w14:paraId="3378D0C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3CEE6CE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21D501D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else</w:t>
            </w:r>
          </w:p>
          <w:p w14:paraId="03B4246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30E4EC44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minute++;</w:t>
            </w:r>
          </w:p>
          <w:p w14:paraId="5948C1AC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second = 0;</w:t>
            </w:r>
          </w:p>
          <w:p w14:paraId="573ABC9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03612C1F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41E6572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else</w:t>
            </w:r>
          </w:p>
          <w:p w14:paraId="3CA9A432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lastRenderedPageBreak/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{</w:t>
            </w:r>
          </w:p>
          <w:p w14:paraId="530CDAC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second++;</w:t>
            </w:r>
          </w:p>
          <w:p w14:paraId="2F3191C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</w: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1BB273CF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}</w:t>
            </w:r>
          </w:p>
          <w:p w14:paraId="281190FC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};</w:t>
            </w:r>
          </w:p>
          <w:p w14:paraId="44F3E3A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5B71117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void f(Time t)</w:t>
            </w:r>
          </w:p>
          <w:p w14:paraId="1BB740D2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603E7C2C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t.printTime();</w:t>
            </w:r>
          </w:p>
          <w:p w14:paraId="582E938D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}</w:t>
            </w:r>
          </w:p>
          <w:p w14:paraId="0DDF73D3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506B12D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int main()</w:t>
            </w:r>
          </w:p>
          <w:p w14:paraId="36BE638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{</w:t>
            </w:r>
          </w:p>
          <w:p w14:paraId="40FCE5F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 time1, time2(23), time3(23, 59), time4(23, 59, 59);</w:t>
            </w:r>
          </w:p>
          <w:p w14:paraId="410F303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7EB96EA4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time1.printTime();</w:t>
            </w:r>
          </w:p>
          <w:p w14:paraId="2AD6806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time2.printTime();</w:t>
            </w:r>
          </w:p>
          <w:p w14:paraId="02093FA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time3.printTime();</w:t>
            </w:r>
          </w:p>
          <w:p w14:paraId="37DB6E5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time4.printTime();</w:t>
            </w:r>
          </w:p>
          <w:p w14:paraId="7823D6F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11F9D144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time1.changeTime();</w:t>
            </w:r>
          </w:p>
          <w:p w14:paraId="37DDDEF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time2.changeTime(23);</w:t>
            </w:r>
          </w:p>
          <w:p w14:paraId="55BF8B9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time3.changeTime(23, 59);</w:t>
            </w:r>
          </w:p>
          <w:p w14:paraId="305ADBE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time4.changeTime(23, 59, 59);</w:t>
            </w:r>
          </w:p>
          <w:p w14:paraId="28B1E6CF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4BF0632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time1.printTime();</w:t>
            </w:r>
          </w:p>
          <w:p w14:paraId="60187B6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time2.printTime();</w:t>
            </w:r>
          </w:p>
          <w:p w14:paraId="2641F22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time3.printTime();</w:t>
            </w:r>
          </w:p>
          <w:p w14:paraId="4AF3D20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time4.printTime();</w:t>
            </w:r>
          </w:p>
          <w:p w14:paraId="06CD4D29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0D15BF9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time1.increaseOneSecond();</w:t>
            </w:r>
          </w:p>
          <w:p w14:paraId="1664B9D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time2.increaseOneSecond();</w:t>
            </w:r>
          </w:p>
          <w:p w14:paraId="313A0B61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time3.increaseOneSecond();</w:t>
            </w:r>
          </w:p>
          <w:p w14:paraId="1AD34A67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time4.increaseOneSecond();</w:t>
            </w:r>
          </w:p>
          <w:p w14:paraId="36DA13CE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67369D20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time1.getHour() &lt;&lt; ":" &lt;&lt; time1.getMinute() &lt;&lt; ":" &lt;&lt; time1.getSecond() &lt;&lt; endl;</w:t>
            </w:r>
          </w:p>
          <w:p w14:paraId="3536C5EB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time2.getHour() &lt;&lt; ":" &lt;&lt; time2.getMinute() &lt;&lt; ":" &lt;&lt; time2.getSecond() &lt;&lt; endl;</w:t>
            </w:r>
          </w:p>
          <w:p w14:paraId="1153946D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cout &lt;&lt; time3.getHour() &lt;&lt; ":" &lt;&lt; time3.getMinute() &lt;&lt; ":" &lt;&lt; time3.getSecond() &lt;&lt; endl;</w:t>
            </w:r>
          </w:p>
          <w:p w14:paraId="4E71DB16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 xml:space="preserve">cout &lt;&lt; time4.getHour() &lt;&lt; ":" &lt;&lt; time4.getMinute() &lt;&lt; ":" &lt;&lt; </w:t>
            </w:r>
            <w:r w:rsidRPr="00C44A5C">
              <w:rPr>
                <w:rFonts w:ascii="Consolas" w:hAnsi="Consolas"/>
                <w:color w:val="000000"/>
                <w:szCs w:val="21"/>
              </w:rPr>
              <w:lastRenderedPageBreak/>
              <w:t>time4.getSecond() &lt;&lt; endl;</w:t>
            </w:r>
          </w:p>
          <w:p w14:paraId="00EEAB65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</w:p>
          <w:p w14:paraId="5F31F158" w14:textId="77777777" w:rsidR="00C44A5C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ab/>
              <w:t>return 0;</w:t>
            </w:r>
          </w:p>
          <w:p w14:paraId="68C05184" w14:textId="15C4139B" w:rsidR="007D7E76" w:rsidRPr="00C44A5C" w:rsidRDefault="00C44A5C" w:rsidP="00C44A5C">
            <w:pPr>
              <w:rPr>
                <w:rFonts w:ascii="Consolas" w:hAnsi="Consolas"/>
                <w:color w:val="000000"/>
                <w:szCs w:val="21"/>
              </w:rPr>
            </w:pPr>
            <w:r w:rsidRPr="00C44A5C">
              <w:rPr>
                <w:rFonts w:ascii="Consolas" w:hAnsi="Consolas"/>
                <w:color w:val="000000"/>
                <w:szCs w:val="21"/>
              </w:rPr>
              <w:t>}</w:t>
            </w:r>
          </w:p>
          <w:permEnd w:id="861236212"/>
          <w:p w14:paraId="35041D8E" w14:textId="77777777" w:rsidR="007D7E76" w:rsidRPr="00FF3CD7" w:rsidRDefault="007D7E76" w:rsidP="007D7E76">
            <w:pPr>
              <w:spacing w:line="300" w:lineRule="auto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程序的运行结果是：</w:t>
            </w:r>
          </w:p>
          <w:p w14:paraId="453EE38D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permStart w:id="1731593932" w:edGrp="everyone"/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0:0:0</w:t>
            </w:r>
          </w:p>
          <w:p w14:paraId="18AC6E3E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23:0:0</w:t>
            </w:r>
          </w:p>
          <w:p w14:paraId="2A0E0815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23:59:0</w:t>
            </w:r>
          </w:p>
          <w:p w14:paraId="7758D302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23:59:59</w:t>
            </w:r>
          </w:p>
          <w:p w14:paraId="25A3FB93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0:0:0</w:t>
            </w:r>
          </w:p>
          <w:p w14:paraId="1EF6F605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23:0:0</w:t>
            </w:r>
          </w:p>
          <w:p w14:paraId="0348D977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23:59:0</w:t>
            </w:r>
          </w:p>
          <w:p w14:paraId="1CCB4DD3" w14:textId="77777777" w:rsidR="00C44A5C" w:rsidRPr="00C44A5C" w:rsidRDefault="00C44A5C" w:rsidP="00C44A5C">
            <w:pPr>
              <w:spacing w:line="300" w:lineRule="auto"/>
              <w:rPr>
                <w:rFonts w:ascii="Consolas" w:hAnsi="Consolas"/>
                <w:b/>
                <w:bCs/>
                <w:color w:val="000000"/>
                <w:szCs w:val="21"/>
              </w:rPr>
            </w:pPr>
            <w:r w:rsidRPr="00C44A5C">
              <w:rPr>
                <w:rFonts w:ascii="Consolas" w:hAnsi="Consolas"/>
                <w:b/>
                <w:bCs/>
                <w:color w:val="000000"/>
                <w:szCs w:val="21"/>
              </w:rPr>
              <w:t>23:59:59</w:t>
            </w:r>
          </w:p>
          <w:permEnd w:id="1731593932"/>
          <w:p w14:paraId="6B438ADC" w14:textId="52401D99" w:rsidR="007D7E76" w:rsidRPr="00FF3CD7" w:rsidRDefault="007D7E76" w:rsidP="007D7E76">
            <w:pPr>
              <w:spacing w:line="300" w:lineRule="auto"/>
              <w:rPr>
                <w:color w:val="000000"/>
                <w:sz w:val="24"/>
                <w:szCs w:val="51"/>
              </w:rPr>
            </w:pPr>
            <w:r w:rsidRPr="00FF3CD7">
              <w:rPr>
                <w:b/>
                <w:bCs/>
                <w:szCs w:val="21"/>
              </w:rPr>
              <w:t>构造函数与析构函数的调用方式及执行顺序是：</w:t>
            </w:r>
          </w:p>
          <w:p w14:paraId="2CAAA985" w14:textId="36AB3FF2" w:rsidR="00A70622" w:rsidRPr="00C8127D" w:rsidRDefault="00AD5B34" w:rsidP="00AD5B34">
            <w:pPr>
              <w:rPr>
                <w:rFonts w:ascii="Consolas" w:hAnsi="Consolas"/>
                <w:color w:val="000000"/>
                <w:sz w:val="24"/>
                <w:szCs w:val="51"/>
              </w:rPr>
            </w:pPr>
            <w:permStart w:id="1634024660" w:edGrp="everyone"/>
            <w:r>
              <w:rPr>
                <w:rFonts w:ascii="Consolas" w:hAnsi="Consolas" w:hint="eastAsia"/>
                <w:color w:val="000000"/>
                <w:sz w:val="24"/>
                <w:szCs w:val="51"/>
              </w:rPr>
              <w:t>构造函数在对象创建的时候自动调用，用于初始化对象的成员变量，在同一个类中，成员对象的构造函数按照它们在类中定义的</w:t>
            </w:r>
            <w:r w:rsidRPr="00AD5B34">
              <w:rPr>
                <w:rFonts w:ascii="Consolas" w:hAnsi="Consolas"/>
                <w:color w:val="000000"/>
                <w:sz w:val="24"/>
                <w:szCs w:val="51"/>
              </w:rPr>
              <w:t>声明顺序执行，而不是它们在构造函数初始化列表中的顺序</w:t>
            </w:r>
            <w:r>
              <w:rPr>
                <w:rFonts w:ascii="Consolas" w:hAnsi="Consolas" w:hint="eastAsia"/>
                <w:color w:val="000000"/>
                <w:sz w:val="24"/>
                <w:szCs w:val="51"/>
              </w:rPr>
              <w:t>；析构函数</w:t>
            </w:r>
            <w:r w:rsidRPr="00AD5B34">
              <w:rPr>
                <w:rFonts w:ascii="Consolas" w:hAnsi="Consolas"/>
                <w:color w:val="000000"/>
                <w:sz w:val="24"/>
                <w:szCs w:val="51"/>
              </w:rPr>
              <w:t>在对象销毁时自动调用</w:t>
            </w:r>
            <w:r>
              <w:rPr>
                <w:rFonts w:ascii="Consolas" w:hAnsi="Consolas" w:hint="eastAsia"/>
                <w:color w:val="000000"/>
                <w:sz w:val="24"/>
                <w:szCs w:val="51"/>
              </w:rPr>
              <w:t>，</w:t>
            </w:r>
            <w:r w:rsidRPr="00AD5B34">
              <w:rPr>
                <w:rFonts w:ascii="Consolas" w:hAnsi="Consolas"/>
                <w:color w:val="000000"/>
                <w:sz w:val="24"/>
                <w:szCs w:val="51"/>
              </w:rPr>
              <w:t>在同一个类中，成员对象的析构函数按照它们构造的逆序执行</w:t>
            </w:r>
            <w:r>
              <w:rPr>
                <w:rFonts w:ascii="Consolas" w:hAnsi="Consolas" w:hint="eastAsia"/>
                <w:color w:val="000000"/>
                <w:sz w:val="24"/>
                <w:szCs w:val="51"/>
              </w:rPr>
              <w:t>。</w:t>
            </w:r>
          </w:p>
          <w:permEnd w:id="1634024660"/>
          <w:p w14:paraId="2A361FF8" w14:textId="77777777" w:rsidR="007D7E76" w:rsidRPr="00FF3CD7" w:rsidRDefault="007D7E76" w:rsidP="00A70622">
            <w:pPr>
              <w:spacing w:beforeLines="50" w:before="156" w:line="300" w:lineRule="auto"/>
              <w:rPr>
                <w:szCs w:val="21"/>
              </w:rPr>
            </w:pPr>
            <w:r w:rsidRPr="00430A07">
              <w:rPr>
                <w:rFonts w:ascii="宋体" w:hAnsi="宋体" w:cs="宋体" w:hint="eastAsia"/>
                <w:szCs w:val="21"/>
              </w:rPr>
              <w:t>③</w:t>
            </w:r>
            <w:r w:rsidRPr="00FF3CD7">
              <w:rPr>
                <w:szCs w:val="21"/>
              </w:rPr>
              <w:t>取消类中成员函数</w:t>
            </w:r>
            <w:r w:rsidRPr="00FF3CD7">
              <w:rPr>
                <w:szCs w:val="21"/>
              </w:rPr>
              <w:t>IncreaceOneSecond( )</w:t>
            </w:r>
            <w:r w:rsidRPr="00FF3CD7">
              <w:rPr>
                <w:szCs w:val="21"/>
              </w:rPr>
              <w:t>的注释标志，将该函数补充完整，注意时间在增加一秒情况下的进位关系。</w:t>
            </w:r>
          </w:p>
          <w:p w14:paraId="79753FF6" w14:textId="77777777" w:rsidR="00375EF9" w:rsidRPr="00FF3CD7" w:rsidRDefault="007D7E76" w:rsidP="00375EF9">
            <w:pPr>
              <w:spacing w:line="300" w:lineRule="auto"/>
              <w:ind w:leftChars="1" w:left="32" w:hangingChars="14" w:hanging="30"/>
              <w:rPr>
                <w:b/>
                <w:bCs/>
                <w:color w:val="000000"/>
                <w:szCs w:val="21"/>
              </w:rPr>
            </w:pPr>
            <w:r w:rsidRPr="00FF3CD7">
              <w:rPr>
                <w:b/>
                <w:szCs w:val="21"/>
              </w:rPr>
              <w:t>该函数的代码如下：</w:t>
            </w:r>
            <w:r w:rsidR="00375EF9" w:rsidRPr="00FF3CD7">
              <w:rPr>
                <w:b/>
                <w:bCs/>
                <w:color w:val="0000CC"/>
                <w:szCs w:val="21"/>
              </w:rPr>
              <w:t>（</w:t>
            </w:r>
            <w:r w:rsidR="001204E0" w:rsidRPr="00FF3CD7">
              <w:rPr>
                <w:color w:val="0000CC"/>
                <w:szCs w:val="21"/>
              </w:rPr>
              <w:t>中文五号宋体，英文五号</w:t>
            </w:r>
            <w:r w:rsidR="001204E0" w:rsidRPr="006265EE">
              <w:rPr>
                <w:rFonts w:ascii="Consolas" w:hAnsi="Consolas"/>
                <w:color w:val="0000CC"/>
                <w:szCs w:val="21"/>
              </w:rPr>
              <w:t>Consolas</w:t>
            </w:r>
            <w:r w:rsidR="001204E0" w:rsidRPr="00FF3CD7">
              <w:rPr>
                <w:color w:val="0000CC"/>
                <w:szCs w:val="21"/>
              </w:rPr>
              <w:t>字体，</w:t>
            </w:r>
            <w:r w:rsidR="001204E0">
              <w:rPr>
                <w:color w:val="0000CC"/>
                <w:szCs w:val="21"/>
              </w:rPr>
              <w:t>单</w:t>
            </w:r>
            <w:r w:rsidR="001204E0" w:rsidRPr="00FF3CD7">
              <w:rPr>
                <w:color w:val="0000CC"/>
                <w:szCs w:val="21"/>
              </w:rPr>
              <w:t>倍行距</w:t>
            </w:r>
            <w:r w:rsidR="00375EF9" w:rsidRPr="00FF3CD7">
              <w:rPr>
                <w:color w:val="0000CC"/>
                <w:szCs w:val="21"/>
              </w:rPr>
              <w:t>)</w:t>
            </w:r>
          </w:p>
          <w:p w14:paraId="37AE790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permStart w:id="1327111972" w:edGrp="everyone"/>
            <w:r w:rsidRPr="00C44A5C">
              <w:rPr>
                <w:rFonts w:ascii="Consolas" w:hAnsi="Consolas"/>
                <w:b/>
                <w:bCs/>
                <w:color w:val="000000"/>
              </w:rPr>
              <w:t>#define _CRT_SECURE_NO_WARNINGS</w:t>
            </w:r>
          </w:p>
          <w:p w14:paraId="3B6712B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#include&lt;iostream&gt;</w:t>
            </w:r>
          </w:p>
          <w:p w14:paraId="7C4596E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#include &lt;cstring&gt;</w:t>
            </w:r>
          </w:p>
          <w:p w14:paraId="14BBCE8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03EECF0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using namespace std;</w:t>
            </w:r>
          </w:p>
          <w:p w14:paraId="7B8861E1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3A1FF2FE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class Time</w:t>
            </w:r>
          </w:p>
          <w:p w14:paraId="76B9D6A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{</w:t>
            </w:r>
          </w:p>
          <w:p w14:paraId="526CE9C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private:</w:t>
            </w:r>
          </w:p>
          <w:p w14:paraId="375290E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hour;</w:t>
            </w:r>
          </w:p>
          <w:p w14:paraId="758EAF0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minute;</w:t>
            </w:r>
          </w:p>
          <w:p w14:paraId="7DDEBFE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second;</w:t>
            </w:r>
          </w:p>
          <w:p w14:paraId="657582B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public:</w:t>
            </w:r>
          </w:p>
          <w:p w14:paraId="6825B44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Time(int hour = 0, int minute = 0, int second = 0): hour(hour), minute(minute), second(second)</w:t>
            </w:r>
          </w:p>
          <w:p w14:paraId="0981C7E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52DFE1E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"Constructing..." &lt;&lt; endl;</w:t>
            </w:r>
          </w:p>
          <w:p w14:paraId="71E96E9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lastRenderedPageBreak/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;</w:t>
            </w:r>
          </w:p>
          <w:p w14:paraId="2343BE3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78E5227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Time(const Time&amp; ob)</w:t>
            </w:r>
          </w:p>
          <w:p w14:paraId="09680AF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7778A5F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"Copy constructing..." &lt;&lt; endl;</w:t>
            </w:r>
          </w:p>
          <w:p w14:paraId="6A844D45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;</w:t>
            </w:r>
          </w:p>
          <w:p w14:paraId="70954E2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2AE4BC5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~Time()</w:t>
            </w:r>
          </w:p>
          <w:p w14:paraId="241AEF4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3859AF0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"Destructing..." &lt;&lt; endl;</w:t>
            </w:r>
          </w:p>
          <w:p w14:paraId="639BDF7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;</w:t>
            </w:r>
          </w:p>
          <w:p w14:paraId="6DD93FE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4275996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void changeTime(int hour = 0, int minute = 0, int second = 0)</w:t>
            </w:r>
          </w:p>
          <w:p w14:paraId="348AAA1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46ACB5A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this-&gt;hour = hour;</w:t>
            </w:r>
          </w:p>
          <w:p w14:paraId="6AC1E4C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this-&gt;minute = minute;</w:t>
            </w:r>
          </w:p>
          <w:p w14:paraId="2B7315C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this-&gt;second = second;</w:t>
            </w:r>
          </w:p>
          <w:p w14:paraId="7916C7C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79FA493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getHour()</w:t>
            </w:r>
          </w:p>
          <w:p w14:paraId="11D7F15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2452642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return hour;</w:t>
            </w:r>
          </w:p>
          <w:p w14:paraId="07D92C4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31852A5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getMinute()</w:t>
            </w:r>
          </w:p>
          <w:p w14:paraId="5CB51C9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2B160141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return minute;</w:t>
            </w:r>
          </w:p>
          <w:p w14:paraId="063AE9E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1D2B8A0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int getSecond()</w:t>
            </w:r>
          </w:p>
          <w:p w14:paraId="2A5BCD5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1EE2754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return second;</w:t>
            </w:r>
          </w:p>
          <w:p w14:paraId="70B9EE5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27FA9A9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void printTime()</w:t>
            </w:r>
          </w:p>
          <w:p w14:paraId="540951D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0496A8A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cout&lt;&lt;hour &lt;&lt; ":" &lt;&lt; minute &lt;&lt; ":" &lt;&lt; second &lt;&lt; endl;</w:t>
            </w:r>
          </w:p>
          <w:p w14:paraId="22D039C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2945427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void increaseOneSecond()</w:t>
            </w:r>
          </w:p>
          <w:p w14:paraId="61147BE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69E2BD4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if (second == 59)</w:t>
            </w:r>
          </w:p>
          <w:p w14:paraId="3A848E55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0A55338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if (minute == 59)</w:t>
            </w:r>
          </w:p>
          <w:p w14:paraId="01A6F4C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7D08256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if (hour == 23)</w:t>
            </w:r>
          </w:p>
          <w:p w14:paraId="3C8F5DA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6308731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lastRenderedPageBreak/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hour = 0;</w:t>
            </w:r>
          </w:p>
          <w:p w14:paraId="5634CFC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minute = 0;</w:t>
            </w:r>
          </w:p>
          <w:p w14:paraId="4314515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second = 0;</w:t>
            </w:r>
          </w:p>
          <w:p w14:paraId="7D80A7E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4BB739F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else</w:t>
            </w:r>
          </w:p>
          <w:p w14:paraId="4F369C5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7D1925A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hour++;</w:t>
            </w:r>
          </w:p>
          <w:p w14:paraId="48C736C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minute = 0;</w:t>
            </w:r>
          </w:p>
          <w:p w14:paraId="1D8DAE3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second = 0;</w:t>
            </w:r>
          </w:p>
          <w:p w14:paraId="5F621F3E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5255797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3422CD2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else</w:t>
            </w:r>
          </w:p>
          <w:p w14:paraId="3625776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5663B97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minute++;</w:t>
            </w:r>
          </w:p>
          <w:p w14:paraId="4ACFB3E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second = 0;</w:t>
            </w:r>
          </w:p>
          <w:p w14:paraId="1D36317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431455B5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7E28D26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else</w:t>
            </w:r>
          </w:p>
          <w:p w14:paraId="7F1D78F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{</w:t>
            </w:r>
          </w:p>
          <w:p w14:paraId="28B7503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second++;</w:t>
            </w:r>
          </w:p>
          <w:p w14:paraId="1B8CFA6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</w: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0A6F835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}</w:t>
            </w:r>
          </w:p>
          <w:p w14:paraId="730E310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};</w:t>
            </w:r>
          </w:p>
          <w:p w14:paraId="027B37D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4C197DAE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void f(Time t)</w:t>
            </w:r>
          </w:p>
          <w:p w14:paraId="08F768D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{</w:t>
            </w:r>
          </w:p>
          <w:p w14:paraId="167E98F1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t.printTime();</w:t>
            </w:r>
          </w:p>
          <w:p w14:paraId="11BE00F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}</w:t>
            </w:r>
          </w:p>
          <w:p w14:paraId="4136B12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6A38222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int main()</w:t>
            </w:r>
          </w:p>
          <w:p w14:paraId="06840AD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{</w:t>
            </w:r>
          </w:p>
          <w:p w14:paraId="12A0A29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 time1, time2(23), time3(23, 59), time4(23, 59, 59);</w:t>
            </w:r>
          </w:p>
          <w:p w14:paraId="37893A97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26998940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time1.printTime();</w:t>
            </w:r>
          </w:p>
          <w:p w14:paraId="6B332048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time2.printTime();</w:t>
            </w:r>
          </w:p>
          <w:p w14:paraId="236A67A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time3.printTime();</w:t>
            </w:r>
          </w:p>
          <w:p w14:paraId="4417A1D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time4.printTime();</w:t>
            </w:r>
          </w:p>
          <w:p w14:paraId="59A7F6E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1BB851FE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time1.changeTime();</w:t>
            </w:r>
          </w:p>
          <w:p w14:paraId="092E2EB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time2.changeTime(23);</w:t>
            </w:r>
          </w:p>
          <w:p w14:paraId="4BC36AEA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time3.changeTime(23, 59);</w:t>
            </w:r>
          </w:p>
          <w:p w14:paraId="22E9689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time4.changeTime(23, 59, 59);</w:t>
            </w:r>
          </w:p>
          <w:p w14:paraId="6F5DB9DF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79B0A47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time1.printTime();</w:t>
            </w:r>
          </w:p>
          <w:p w14:paraId="08A3084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time2.printTime();</w:t>
            </w:r>
          </w:p>
          <w:p w14:paraId="718186E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time3.printTime();</w:t>
            </w:r>
          </w:p>
          <w:p w14:paraId="1121101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time4.printTime();</w:t>
            </w:r>
          </w:p>
          <w:p w14:paraId="3C739AAD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3A01A18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time1.increaseOneSecond();</w:t>
            </w:r>
          </w:p>
          <w:p w14:paraId="6B9ED19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time2.increaseOneSecond();</w:t>
            </w:r>
          </w:p>
          <w:p w14:paraId="46DAAED9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time3.increaseOneSecond();</w:t>
            </w:r>
          </w:p>
          <w:p w14:paraId="4E728862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time4.increaseOneSecond();</w:t>
            </w:r>
          </w:p>
          <w:p w14:paraId="1AE6F15E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28C66DDB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time1.getHour() &lt;&lt; ":" &lt;&lt; time1.getMinute() &lt;&lt; ":" &lt;&lt; time1.getSecond() &lt;&lt; endl;</w:t>
            </w:r>
          </w:p>
          <w:p w14:paraId="5F7121B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time2.getHour() &lt;&lt; ":" &lt;&lt; time2.getMinute() &lt;&lt; ":" &lt;&lt; time2.getSecond() &lt;&lt; endl;</w:t>
            </w:r>
          </w:p>
          <w:p w14:paraId="1226EA9C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time3.getHour() &lt;&lt; ":" &lt;&lt; time3.getMinute() &lt;&lt; ":" &lt;&lt; time3.getSecond() &lt;&lt; endl;</w:t>
            </w:r>
          </w:p>
          <w:p w14:paraId="7A030B94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cout &lt;&lt; time4.getHour() &lt;&lt; ":" &lt;&lt; time4.getMinute() &lt;&lt; ":" &lt;&lt; time4.getSecond() &lt;&lt; endl;</w:t>
            </w:r>
          </w:p>
          <w:p w14:paraId="61E033B6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</w:p>
          <w:p w14:paraId="712CAC33" w14:textId="77777777" w:rsidR="00C44A5C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ab/>
              <w:t>return 0;</w:t>
            </w:r>
          </w:p>
          <w:p w14:paraId="4D291348" w14:textId="59D70D9F" w:rsidR="007D7E76" w:rsidRPr="00C44A5C" w:rsidRDefault="00C44A5C" w:rsidP="00C44A5C">
            <w:pPr>
              <w:rPr>
                <w:rFonts w:ascii="Consolas" w:hAnsi="Consolas"/>
                <w:b/>
                <w:bCs/>
                <w:color w:val="000000"/>
              </w:rPr>
            </w:pPr>
            <w:r w:rsidRPr="00C44A5C">
              <w:rPr>
                <w:rFonts w:ascii="Consolas" w:hAnsi="Consolas"/>
                <w:b/>
                <w:bCs/>
                <w:color w:val="000000"/>
              </w:rPr>
              <w:t>}</w:t>
            </w:r>
          </w:p>
          <w:permEnd w:id="1327111972"/>
          <w:p w14:paraId="3BD58D65" w14:textId="77777777" w:rsidR="007D7E76" w:rsidRPr="00FF3CD7" w:rsidRDefault="007D7E76" w:rsidP="007D7E76">
            <w:pPr>
              <w:spacing w:line="300" w:lineRule="auto"/>
              <w:rPr>
                <w:b/>
                <w:bCs/>
                <w:color w:val="000000"/>
                <w:sz w:val="24"/>
              </w:rPr>
            </w:pPr>
          </w:p>
          <w:p w14:paraId="0A9E262C" w14:textId="77777777" w:rsidR="007D7E76" w:rsidRPr="00FF3CD7" w:rsidRDefault="007D7E76" w:rsidP="007D7E76">
            <w:pPr>
              <w:spacing w:line="300" w:lineRule="auto"/>
              <w:rPr>
                <w:b/>
                <w:bCs/>
                <w:color w:val="DDDDDD"/>
                <w:szCs w:val="21"/>
                <w:u w:val="dash"/>
              </w:rPr>
            </w:pPr>
            <w:r w:rsidRPr="00430A07">
              <w:rPr>
                <w:rFonts w:ascii="宋体" w:hAnsi="宋体" w:cs="宋体" w:hint="eastAsia"/>
                <w:b/>
                <w:szCs w:val="21"/>
              </w:rPr>
              <w:t>④</w:t>
            </w:r>
            <w:r w:rsidRPr="00FF3CD7">
              <w:rPr>
                <w:b/>
                <w:bCs/>
                <w:color w:val="DDDDDD"/>
                <w:szCs w:val="21"/>
                <w:u w:val="dash"/>
              </w:rPr>
              <w:t xml:space="preserve"> </w:t>
            </w:r>
            <w:r w:rsidRPr="00FF3CD7">
              <w:rPr>
                <w:szCs w:val="21"/>
              </w:rPr>
              <w:t>主函数中定义一个</w:t>
            </w:r>
            <w:r w:rsidRPr="00FF3CD7">
              <w:rPr>
                <w:szCs w:val="21"/>
              </w:rPr>
              <w:t>Time</w:t>
            </w:r>
            <w:r w:rsidRPr="00FF3CD7">
              <w:rPr>
                <w:szCs w:val="21"/>
              </w:rPr>
              <w:t>类对象并调用一次</w:t>
            </w:r>
            <w:r w:rsidRPr="00FF3CD7">
              <w:rPr>
                <w:szCs w:val="21"/>
              </w:rPr>
              <w:t>f</w:t>
            </w:r>
            <w:r w:rsidRPr="00FF3CD7">
              <w:rPr>
                <w:szCs w:val="21"/>
              </w:rPr>
              <w:t>函数，观察结果填写下表：</w:t>
            </w:r>
          </w:p>
          <w:tbl>
            <w:tblPr>
              <w:tblW w:w="8505" w:type="dxa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1720"/>
              <w:gridCol w:w="1505"/>
              <w:gridCol w:w="1506"/>
              <w:gridCol w:w="1506"/>
            </w:tblGrid>
            <w:tr w:rsidR="007D7E76" w:rsidRPr="00FF3CD7" w14:paraId="7DED38C9" w14:textId="77777777" w:rsidTr="007A11C1">
              <w:tc>
                <w:tcPr>
                  <w:tcW w:w="2268" w:type="dxa"/>
                </w:tcPr>
                <w:p w14:paraId="702B2E96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f</w:t>
                  </w:r>
                  <w:r w:rsidRPr="00FF3CD7">
                    <w:rPr>
                      <w:b/>
                      <w:bCs/>
                      <w:szCs w:val="21"/>
                    </w:rPr>
                    <w:t>函数的原型</w:t>
                  </w:r>
                </w:p>
              </w:tc>
              <w:tc>
                <w:tcPr>
                  <w:tcW w:w="1720" w:type="dxa"/>
                </w:tcPr>
                <w:p w14:paraId="43A73112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主函数中调用</w:t>
                  </w:r>
                  <w:r w:rsidRPr="00FF3CD7">
                    <w:rPr>
                      <w:b/>
                      <w:bCs/>
                      <w:szCs w:val="21"/>
                    </w:rPr>
                    <w:t>f</w:t>
                  </w:r>
                  <w:r w:rsidRPr="00FF3CD7">
                    <w:rPr>
                      <w:b/>
                      <w:bCs/>
                      <w:szCs w:val="21"/>
                    </w:rPr>
                    <w:t>的语句</w:t>
                  </w:r>
                </w:p>
              </w:tc>
              <w:tc>
                <w:tcPr>
                  <w:tcW w:w="1505" w:type="dxa"/>
                </w:tcPr>
                <w:p w14:paraId="00124DB2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构造函数</w:t>
                  </w:r>
                </w:p>
                <w:p w14:paraId="593B4415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调用次数</w:t>
                  </w:r>
                </w:p>
              </w:tc>
              <w:tc>
                <w:tcPr>
                  <w:tcW w:w="1506" w:type="dxa"/>
                </w:tcPr>
                <w:p w14:paraId="51AFD017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拷贝构造函数调用次数</w:t>
                  </w:r>
                </w:p>
              </w:tc>
              <w:tc>
                <w:tcPr>
                  <w:tcW w:w="1506" w:type="dxa"/>
                </w:tcPr>
                <w:p w14:paraId="60CEF080" w14:textId="77777777" w:rsidR="007D7E76" w:rsidRPr="00FF3CD7" w:rsidRDefault="007D7E76" w:rsidP="00E02A04">
                  <w:pPr>
                    <w:spacing w:line="300" w:lineRule="auto"/>
                    <w:jc w:val="center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FF3CD7">
                    <w:rPr>
                      <w:b/>
                      <w:bCs/>
                      <w:szCs w:val="21"/>
                    </w:rPr>
                    <w:t>析构函数调用次数</w:t>
                  </w:r>
                </w:p>
              </w:tc>
            </w:tr>
            <w:tr w:rsidR="007D7E76" w:rsidRPr="00FF3CD7" w14:paraId="3173B9AB" w14:textId="77777777" w:rsidTr="007A11C1">
              <w:tc>
                <w:tcPr>
                  <w:tcW w:w="2268" w:type="dxa"/>
                </w:tcPr>
                <w:p w14:paraId="10A87281" w14:textId="77777777" w:rsidR="007D7E76" w:rsidRPr="00FF3CD7" w:rsidRDefault="007D7E76" w:rsidP="00E02A04">
                  <w:pPr>
                    <w:spacing w:line="300" w:lineRule="auto"/>
                    <w:rPr>
                      <w:bCs/>
                      <w:szCs w:val="21"/>
                    </w:rPr>
                  </w:pPr>
                  <w:permStart w:id="2016762328" w:edGrp="everyone" w:colFirst="1" w:colLast="1"/>
                  <w:permStart w:id="1318998036" w:edGrp="everyone" w:colFirst="2" w:colLast="2"/>
                  <w:permStart w:id="986331727" w:edGrp="everyone" w:colFirst="3" w:colLast="3"/>
                  <w:permStart w:id="1678446024" w:edGrp="everyone" w:colFirst="4" w:colLast="4"/>
                  <w:r w:rsidRPr="00FF3CD7">
                    <w:rPr>
                      <w:bCs/>
                      <w:szCs w:val="21"/>
                    </w:rPr>
                    <w:t>void f(Time t);</w:t>
                  </w:r>
                </w:p>
              </w:tc>
              <w:tc>
                <w:tcPr>
                  <w:tcW w:w="1720" w:type="dxa"/>
                </w:tcPr>
                <w:p w14:paraId="293D7F87" w14:textId="5FBA5459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 w:rsidRPr="00C44A5C">
                    <w:rPr>
                      <w:b/>
                      <w:bCs/>
                      <w:szCs w:val="21"/>
                      <w:u w:val="dash"/>
                    </w:rPr>
                    <w:t>f(obj);</w:t>
                  </w:r>
                </w:p>
              </w:tc>
              <w:tc>
                <w:tcPr>
                  <w:tcW w:w="1505" w:type="dxa"/>
                </w:tcPr>
                <w:p w14:paraId="37522E84" w14:textId="5EA70031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  <w:tc>
                <w:tcPr>
                  <w:tcW w:w="1506" w:type="dxa"/>
                </w:tcPr>
                <w:p w14:paraId="66CF5AF0" w14:textId="5E7FDDF7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  <w:tc>
                <w:tcPr>
                  <w:tcW w:w="1506" w:type="dxa"/>
                </w:tcPr>
                <w:p w14:paraId="3BE092FD" w14:textId="07F6CB3B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</w:tr>
            <w:tr w:rsidR="007D7E76" w:rsidRPr="00FF3CD7" w14:paraId="2254F69A" w14:textId="77777777" w:rsidTr="007A11C1">
              <w:tc>
                <w:tcPr>
                  <w:tcW w:w="2268" w:type="dxa"/>
                </w:tcPr>
                <w:p w14:paraId="3FA6B315" w14:textId="77777777" w:rsidR="007D7E76" w:rsidRPr="00FF3CD7" w:rsidRDefault="007D7E76" w:rsidP="00E02A04">
                  <w:pPr>
                    <w:spacing w:line="300" w:lineRule="auto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permStart w:id="1457339187" w:edGrp="everyone" w:colFirst="1" w:colLast="1"/>
                  <w:permStart w:id="1810110734" w:edGrp="everyone" w:colFirst="2" w:colLast="2"/>
                  <w:permStart w:id="1319323324" w:edGrp="everyone" w:colFirst="3" w:colLast="3"/>
                  <w:permStart w:id="67270436" w:edGrp="everyone" w:colFirst="4" w:colLast="4"/>
                  <w:permEnd w:id="2016762328"/>
                  <w:permEnd w:id="1318998036"/>
                  <w:permEnd w:id="986331727"/>
                  <w:permEnd w:id="1678446024"/>
                  <w:r w:rsidRPr="00FF3CD7">
                    <w:rPr>
                      <w:bCs/>
                      <w:szCs w:val="21"/>
                    </w:rPr>
                    <w:t>void f(Time &amp;t);</w:t>
                  </w:r>
                </w:p>
              </w:tc>
              <w:tc>
                <w:tcPr>
                  <w:tcW w:w="1720" w:type="dxa"/>
                </w:tcPr>
                <w:p w14:paraId="7930FDEC" w14:textId="08ED689D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 w:rsidRPr="00C44A5C">
                    <w:rPr>
                      <w:b/>
                      <w:bCs/>
                      <w:szCs w:val="21"/>
                      <w:u w:val="dash"/>
                    </w:rPr>
                    <w:t>f(obj);</w:t>
                  </w:r>
                </w:p>
              </w:tc>
              <w:tc>
                <w:tcPr>
                  <w:tcW w:w="1505" w:type="dxa"/>
                </w:tcPr>
                <w:p w14:paraId="678A4A02" w14:textId="6C64CC55" w:rsidR="007D7E76" w:rsidRPr="00FF3CD7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C44A5C"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  <w:tc>
                <w:tcPr>
                  <w:tcW w:w="1506" w:type="dxa"/>
                </w:tcPr>
                <w:p w14:paraId="3F46118F" w14:textId="355049F6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0</w:t>
                  </w:r>
                </w:p>
              </w:tc>
              <w:tc>
                <w:tcPr>
                  <w:tcW w:w="1506" w:type="dxa"/>
                </w:tcPr>
                <w:p w14:paraId="7E1C64D3" w14:textId="4E92A415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</w:tr>
            <w:tr w:rsidR="007D7E76" w:rsidRPr="00FF3CD7" w14:paraId="0DAB7A57" w14:textId="77777777" w:rsidTr="007A11C1">
              <w:tc>
                <w:tcPr>
                  <w:tcW w:w="2268" w:type="dxa"/>
                </w:tcPr>
                <w:p w14:paraId="308546D7" w14:textId="77777777" w:rsidR="007D7E76" w:rsidRPr="00FF3CD7" w:rsidRDefault="007D7E76" w:rsidP="00E02A04">
                  <w:pPr>
                    <w:spacing w:line="300" w:lineRule="auto"/>
                    <w:rPr>
                      <w:b/>
                      <w:bCs/>
                      <w:color w:val="DDDDDD"/>
                      <w:szCs w:val="21"/>
                      <w:u w:val="dash"/>
                    </w:rPr>
                  </w:pPr>
                  <w:permStart w:id="412641300" w:edGrp="everyone" w:colFirst="1" w:colLast="1"/>
                  <w:permStart w:id="702822267" w:edGrp="everyone" w:colFirst="2" w:colLast="2"/>
                  <w:permStart w:id="620379153" w:edGrp="everyone" w:colFirst="3" w:colLast="3"/>
                  <w:permStart w:id="1162761633" w:edGrp="everyone" w:colFirst="4" w:colLast="4"/>
                  <w:permEnd w:id="1457339187"/>
                  <w:permEnd w:id="1810110734"/>
                  <w:permEnd w:id="1319323324"/>
                  <w:permEnd w:id="67270436"/>
                  <w:r w:rsidRPr="00FF3CD7">
                    <w:rPr>
                      <w:bCs/>
                      <w:szCs w:val="21"/>
                    </w:rPr>
                    <w:t>void f(Time *t);</w:t>
                  </w:r>
                </w:p>
              </w:tc>
              <w:tc>
                <w:tcPr>
                  <w:tcW w:w="1720" w:type="dxa"/>
                </w:tcPr>
                <w:p w14:paraId="03FB783B" w14:textId="362AA026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 w:rsidRPr="00C44A5C">
                    <w:rPr>
                      <w:b/>
                      <w:bCs/>
                      <w:szCs w:val="21"/>
                      <w:u w:val="dash"/>
                    </w:rPr>
                    <w:t>f(&amp;obj);</w:t>
                  </w:r>
                </w:p>
              </w:tc>
              <w:tc>
                <w:tcPr>
                  <w:tcW w:w="1505" w:type="dxa"/>
                </w:tcPr>
                <w:p w14:paraId="614025E8" w14:textId="6BC6B546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  <w:tc>
                <w:tcPr>
                  <w:tcW w:w="1506" w:type="dxa"/>
                </w:tcPr>
                <w:p w14:paraId="74FB1124" w14:textId="78A4A546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0</w:t>
                  </w:r>
                </w:p>
              </w:tc>
              <w:tc>
                <w:tcPr>
                  <w:tcW w:w="1506" w:type="dxa"/>
                </w:tcPr>
                <w:p w14:paraId="5ECD8671" w14:textId="19B87FCC" w:rsidR="007D7E76" w:rsidRPr="00C44A5C" w:rsidRDefault="00C44A5C" w:rsidP="00C44A5C">
                  <w:pPr>
                    <w:spacing w:line="300" w:lineRule="auto"/>
                    <w:jc w:val="center"/>
                    <w:rPr>
                      <w:b/>
                      <w:bCs/>
                      <w:szCs w:val="21"/>
                      <w:u w:val="dash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  <w:u w:val="dash"/>
                    </w:rPr>
                    <w:t>1</w:t>
                  </w:r>
                </w:p>
              </w:tc>
            </w:tr>
          </w:tbl>
          <w:permEnd w:id="412641300"/>
          <w:permEnd w:id="702822267"/>
          <w:permEnd w:id="620379153"/>
          <w:permEnd w:id="1162761633"/>
          <w:p w14:paraId="0681148E" w14:textId="77777777" w:rsidR="007D7E76" w:rsidRPr="00FF3CD7" w:rsidRDefault="007D7E76" w:rsidP="007D7E76">
            <w:pPr>
              <w:spacing w:line="300" w:lineRule="auto"/>
              <w:rPr>
                <w:szCs w:val="21"/>
              </w:rPr>
            </w:pPr>
            <w:r w:rsidRPr="00FF3CD7">
              <w:rPr>
                <w:b/>
                <w:bCs/>
                <w:color w:val="DDDDDD"/>
                <w:szCs w:val="21"/>
                <w:u w:val="dash"/>
              </w:rPr>
              <w:t xml:space="preserve">    </w:t>
            </w:r>
            <w:r w:rsidRPr="00FF3CD7">
              <w:rPr>
                <w:szCs w:val="21"/>
              </w:rPr>
              <w:t>通过以上结果，关于对象作形式参数、对象引用作形式参数、对象指针作形式参数时构造函数、析构函数的调用次数及顺序，你得到什么结论？</w:t>
            </w:r>
          </w:p>
          <w:p w14:paraId="39CECFEA" w14:textId="77777777" w:rsidR="001A637D" w:rsidRPr="001A637D" w:rsidRDefault="001A637D" w:rsidP="001A637D">
            <w:pPr>
              <w:widowControl/>
              <w:numPr>
                <w:ilvl w:val="0"/>
                <w:numId w:val="7"/>
              </w:numPr>
              <w:shd w:val="clear" w:color="auto" w:fill="F8F8F8"/>
              <w:jc w:val="left"/>
              <w:textAlignment w:val="baseline"/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</w:pPr>
            <w:permStart w:id="1325824393" w:edGrp="everyone"/>
            <w:r w:rsidRPr="001A637D">
              <w:rPr>
                <w:rFonts w:ascii="Segoe UI" w:hAnsi="Segoe UI" w:cs="Segoe UI"/>
                <w:b/>
                <w:bCs/>
                <w:color w:val="080808"/>
                <w:spacing w:val="5"/>
                <w:kern w:val="0"/>
                <w:szCs w:val="21"/>
              </w:rPr>
              <w:t>对象作为形式参数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 (</w:t>
            </w:r>
            <w:r w:rsidRPr="001A637D">
              <w:rPr>
                <w:rFonts w:ascii="Consolas" w:hAnsi="Consolas" w:cs="宋体"/>
                <w:color w:val="080808"/>
                <w:spacing w:val="5"/>
                <w:kern w:val="0"/>
                <w:sz w:val="18"/>
                <w:szCs w:val="18"/>
              </w:rPr>
              <w:t>void f(Time t);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)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：</w:t>
            </w:r>
          </w:p>
          <w:p w14:paraId="4E0B10A9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次（为创建主函数中的对象）</w:t>
            </w:r>
          </w:p>
          <w:p w14:paraId="198AF645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拷贝构造函数调用次数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次（将主函数中的对象作为实参传递给函数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f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时，需要通过拷贝构造函数创建一个新的局部对象）</w:t>
            </w:r>
          </w:p>
          <w:p w14:paraId="03166480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析构函数调用次数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2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次（一次是局部对象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t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在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f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函数结束时被销毁，另一次是主函数中的对象在其作用域结束时被销毁）</w:t>
            </w:r>
          </w:p>
          <w:p w14:paraId="0D1A3528" w14:textId="77777777" w:rsidR="001A637D" w:rsidRPr="001A637D" w:rsidRDefault="001A637D" w:rsidP="001A637D">
            <w:pPr>
              <w:widowControl/>
              <w:numPr>
                <w:ilvl w:val="0"/>
                <w:numId w:val="7"/>
              </w:numPr>
              <w:shd w:val="clear" w:color="auto" w:fill="F8F8F8"/>
              <w:jc w:val="left"/>
              <w:textAlignment w:val="baseline"/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spacing w:val="5"/>
                <w:kern w:val="0"/>
                <w:szCs w:val="21"/>
              </w:rPr>
              <w:t>对象引用作为形式参数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 (</w:t>
            </w:r>
            <w:r w:rsidRPr="001A637D">
              <w:rPr>
                <w:rFonts w:ascii="Consolas" w:hAnsi="Consolas" w:cs="宋体"/>
                <w:color w:val="080808"/>
                <w:spacing w:val="5"/>
                <w:kern w:val="0"/>
                <w:sz w:val="18"/>
                <w:szCs w:val="18"/>
              </w:rPr>
              <w:t>void f(Time &amp;t);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)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：</w:t>
            </w:r>
          </w:p>
          <w:p w14:paraId="4175EAEB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次（创建主函数中的对象）</w:t>
            </w:r>
          </w:p>
          <w:p w14:paraId="63C20A5B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lastRenderedPageBreak/>
              <w:t>拷贝构造函数调用次数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0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次（函数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f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接收的是对象的引用，不需要创建新的对象）</w:t>
            </w:r>
          </w:p>
          <w:p w14:paraId="2614438A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析构函数调用次数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次（只有主函数中的对象在其作用域结束时被销毁，因为没有新的对象被创建）</w:t>
            </w:r>
          </w:p>
          <w:p w14:paraId="726FCFFC" w14:textId="77777777" w:rsidR="001A637D" w:rsidRPr="001A637D" w:rsidRDefault="001A637D" w:rsidP="001A637D">
            <w:pPr>
              <w:widowControl/>
              <w:numPr>
                <w:ilvl w:val="0"/>
                <w:numId w:val="7"/>
              </w:numPr>
              <w:shd w:val="clear" w:color="auto" w:fill="F8F8F8"/>
              <w:jc w:val="left"/>
              <w:textAlignment w:val="baseline"/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spacing w:val="5"/>
                <w:kern w:val="0"/>
                <w:szCs w:val="21"/>
              </w:rPr>
              <w:t>对象指针作为形式参数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 (</w:t>
            </w:r>
            <w:r w:rsidRPr="001A637D">
              <w:rPr>
                <w:rFonts w:ascii="Consolas" w:hAnsi="Consolas" w:cs="宋体"/>
                <w:color w:val="080808"/>
                <w:spacing w:val="5"/>
                <w:kern w:val="0"/>
                <w:sz w:val="18"/>
                <w:szCs w:val="18"/>
              </w:rPr>
              <w:t>void f(Time *t);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)</w:t>
            </w: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：</w:t>
            </w:r>
          </w:p>
          <w:p w14:paraId="468AE1FE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次（创建主函数中的对象）</w:t>
            </w:r>
          </w:p>
          <w:p w14:paraId="590CB965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拷贝构造函数调用次数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0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次（通过传递对象地址，不涉及对象的复制）</w:t>
            </w:r>
          </w:p>
          <w:p w14:paraId="583135A6" w14:textId="77777777" w:rsidR="001A637D" w:rsidRPr="001A637D" w:rsidRDefault="001A637D" w:rsidP="001A637D">
            <w:pPr>
              <w:widowControl/>
              <w:numPr>
                <w:ilvl w:val="1"/>
                <w:numId w:val="7"/>
              </w:numPr>
              <w:shd w:val="clear" w:color="auto" w:fill="F8F8F8"/>
              <w:spacing w:before="100" w:beforeAutospacing="1" w:after="100" w:afterAutospacing="1"/>
              <w:jc w:val="left"/>
              <w:textAlignment w:val="baseline"/>
              <w:rPr>
                <w:rFonts w:ascii="Segoe UI" w:hAnsi="Segoe UI" w:cs="Segoe UI"/>
                <w:color w:val="080808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b/>
                <w:bCs/>
                <w:color w:val="080808"/>
                <w:kern w:val="0"/>
                <w:szCs w:val="21"/>
              </w:rPr>
              <w:t>析构函数调用次数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：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1</w:t>
            </w:r>
            <w:r w:rsidRPr="001A637D">
              <w:rPr>
                <w:rFonts w:ascii="Segoe UI" w:hAnsi="Segoe UI" w:cs="Segoe UI"/>
                <w:color w:val="080808"/>
                <w:kern w:val="0"/>
                <w:szCs w:val="21"/>
              </w:rPr>
              <w:t>次（只有主函数中的对象在结束时被销毁，因为没有新的对象被创建）</w:t>
            </w:r>
          </w:p>
          <w:p w14:paraId="72E418F6" w14:textId="77777777" w:rsidR="001A637D" w:rsidRPr="001A637D" w:rsidRDefault="001A637D" w:rsidP="001A637D">
            <w:pPr>
              <w:widowControl/>
              <w:shd w:val="clear" w:color="auto" w:fill="F8F8F8"/>
              <w:jc w:val="left"/>
              <w:textAlignment w:val="baseline"/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</w:pPr>
            <w:r w:rsidRPr="001A637D">
              <w:rPr>
                <w:rFonts w:ascii="Segoe UI" w:hAnsi="Segoe UI" w:cs="Segoe UI"/>
                <w:color w:val="080808"/>
                <w:spacing w:val="5"/>
                <w:kern w:val="0"/>
                <w:szCs w:val="21"/>
              </w:rPr>
              <w:t>综上所述，使用对象引用或对象指针作为函数参数可以避免不必要的对象拷贝，从而提高程序的效率。对象作为形式参数时会涉及到额外的拷贝构造和析构操作，这可能会影响程序的性能，特别是当对象较大或者拷贝代价较高时。因此，在需要传递复杂的数据结构或大型对象时，推荐使用引用或指针。</w:t>
            </w:r>
          </w:p>
          <w:permEnd w:id="1325824393"/>
          <w:p w14:paraId="25C07BC8" w14:textId="77777777" w:rsidR="007D7E76" w:rsidRPr="00FF3CD7" w:rsidRDefault="007D7E76" w:rsidP="00A70622">
            <w:pPr>
              <w:pStyle w:val="a8"/>
              <w:spacing w:beforeLines="50" w:before="156" w:line="300" w:lineRule="auto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FF3CD7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实验题目</w:t>
            </w:r>
            <w:r w:rsidR="001204E0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3</w:t>
            </w:r>
            <w:r w:rsidRPr="00FF3CD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定义一个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类和一个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类，这两个类中都有表示姓名、年龄的私有成员变量，都要定义构造函数、析构函数、输出成员变量信息的公有成员函数。</w:t>
            </w:r>
          </w:p>
          <w:p w14:paraId="64596B9D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①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根据要求定义相应的类。</w:t>
            </w:r>
          </w:p>
          <w:p w14:paraId="55825C92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②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将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类作为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类的友元类，在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类的成员函数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VisitBoy(Boy &amp; )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中访问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类的私有成员，观察程序运行结果。</w:t>
            </w:r>
          </w:p>
          <w:p w14:paraId="05263485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③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在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类的某成员函数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VisitGirl(Girl &amp; )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中试图访问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类的私有成员，观察编译器给出的错误信息，理解原因。</w:t>
            </w:r>
          </w:p>
          <w:p w14:paraId="25B97FE0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④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主函数中正确定义两个类的对象，调用各自的成员函数实现相应功能。</w:t>
            </w:r>
          </w:p>
          <w:p w14:paraId="586B78A2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⑤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再将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类作为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类的友元类，在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Boy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类的某成员函数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VisitGirl(Girl &amp; )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中访问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Girl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类的私有成员，观察编译器给出的信息。</w:t>
            </w:r>
          </w:p>
          <w:p w14:paraId="2DFFCAE6" w14:textId="77777777" w:rsidR="007D7E76" w:rsidRPr="00FF3CD7" w:rsidRDefault="007D7E76" w:rsidP="007D7E76">
            <w:pPr>
              <w:pStyle w:val="a8"/>
              <w:spacing w:line="300" w:lineRule="auto"/>
              <w:ind w:firstLineChars="200" w:firstLine="420"/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</w:pPr>
            <w:r w:rsidRPr="00430A07">
              <w:rPr>
                <w:rFonts w:hint="eastAsia"/>
                <w:bCs/>
                <w:color w:val="000000"/>
                <w:kern w:val="2"/>
                <w:sz w:val="21"/>
                <w:szCs w:val="21"/>
              </w:rPr>
              <w:t>⑥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删除两个类中的函数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 xml:space="preserve">VisitGirl(Girl &amp; ) 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，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VisitBoy(Boy &amp; )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，定义一个顶层函数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VisitBoyGirl(Boy &amp;, Girl &amp;)</w:t>
            </w:r>
            <w:r w:rsidRPr="00FF3CD7">
              <w:rPr>
                <w:rFonts w:ascii="Times New Roman" w:hAnsi="Times New Roman" w:cs="Times New Roman"/>
                <w:bCs/>
                <w:color w:val="000000"/>
                <w:kern w:val="2"/>
                <w:sz w:val="21"/>
                <w:szCs w:val="21"/>
              </w:rPr>
              <w:t>，作为以上两个类的友元，通过调用该函数输出男孩和女孩的信息。</w:t>
            </w:r>
          </w:p>
          <w:p w14:paraId="4917B08C" w14:textId="77777777" w:rsidR="007D7E76" w:rsidRPr="00FF3CD7" w:rsidRDefault="007D7E76" w:rsidP="007D7E76">
            <w:pPr>
              <w:spacing w:line="300" w:lineRule="auto"/>
              <w:rPr>
                <w:b/>
                <w:bCs/>
                <w:color w:val="000000"/>
                <w:szCs w:val="21"/>
              </w:rPr>
            </w:pPr>
            <w:r w:rsidRPr="00FF3CD7">
              <w:rPr>
                <w:b/>
                <w:bCs/>
                <w:color w:val="000000"/>
                <w:szCs w:val="21"/>
              </w:rPr>
              <w:t>实验解答：</w:t>
            </w:r>
          </w:p>
          <w:p w14:paraId="2CDCC047" w14:textId="77777777" w:rsidR="007D7E76" w:rsidRPr="00FF3CD7" w:rsidRDefault="007D7E76" w:rsidP="007D7E76">
            <w:pPr>
              <w:spacing w:line="300" w:lineRule="auto"/>
              <w:ind w:firstLineChars="180" w:firstLine="378"/>
              <w:rPr>
                <w:szCs w:val="21"/>
              </w:rPr>
            </w:pPr>
            <w:r w:rsidRPr="00430A07">
              <w:rPr>
                <w:rFonts w:ascii="宋体" w:hAnsi="宋体" w:cs="宋体" w:hint="eastAsia"/>
                <w:szCs w:val="21"/>
              </w:rPr>
              <w:t>①</w:t>
            </w:r>
            <w:r w:rsidRPr="00FF3CD7">
              <w:rPr>
                <w:szCs w:val="21"/>
              </w:rPr>
              <w:t>定义相应的类，主函数中定义相应的类成员，调用各类的输出函数显示信息。</w:t>
            </w:r>
          </w:p>
          <w:p w14:paraId="2BC94055" w14:textId="77777777" w:rsidR="007D7E76" w:rsidRPr="00FF3CD7" w:rsidRDefault="007D7E76" w:rsidP="007D7E76">
            <w:pPr>
              <w:spacing w:line="300" w:lineRule="auto"/>
              <w:rPr>
                <w:b/>
                <w:color w:val="000000"/>
                <w:szCs w:val="21"/>
              </w:rPr>
            </w:pPr>
            <w:r w:rsidRPr="00FF3CD7">
              <w:rPr>
                <w:b/>
                <w:szCs w:val="21"/>
              </w:rPr>
              <w:t>源程序代码如下：</w:t>
            </w:r>
          </w:p>
          <w:p w14:paraId="3382F560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permStart w:id="1359572440" w:edGrp="everyone"/>
            <w:r w:rsidRPr="004A62FD">
              <w:rPr>
                <w:rFonts w:ascii="Consolas" w:hAnsi="Consolas"/>
                <w:color w:val="000000"/>
                <w:szCs w:val="51"/>
              </w:rPr>
              <w:t>#include&lt;iostream&gt;</w:t>
            </w:r>
          </w:p>
          <w:p w14:paraId="420C35B2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#include &lt;cstring&gt;</w:t>
            </w:r>
          </w:p>
          <w:p w14:paraId="6974D4FD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421BDA42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using namespace std;</w:t>
            </w:r>
          </w:p>
          <w:p w14:paraId="4190E27B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6E4D4D9D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class Boy;</w:t>
            </w:r>
          </w:p>
          <w:p w14:paraId="26A7846F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03906EAB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class Girl</w:t>
            </w:r>
          </w:p>
          <w:p w14:paraId="56F24F84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lastRenderedPageBreak/>
              <w:t>{</w:t>
            </w:r>
          </w:p>
          <w:p w14:paraId="28E15A0A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private:</w:t>
            </w:r>
          </w:p>
          <w:p w14:paraId="6847F85D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string name;</w:t>
            </w:r>
          </w:p>
          <w:p w14:paraId="2C0FF39C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int age;</w:t>
            </w:r>
          </w:p>
          <w:p w14:paraId="7B0169C1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public:</w:t>
            </w:r>
          </w:p>
          <w:p w14:paraId="00431943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Girl(string name = "null", int age = 0): name(name), age(age){}</w:t>
            </w:r>
          </w:p>
          <w:p w14:paraId="292CD477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~Girl() {}</w:t>
            </w:r>
          </w:p>
          <w:p w14:paraId="37DFAAC1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void printInfo()</w:t>
            </w:r>
          </w:p>
          <w:p w14:paraId="1AA687F4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{</w:t>
            </w:r>
          </w:p>
          <w:p w14:paraId="01BA6D51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</w:r>
            <w:r w:rsidRPr="004A62FD">
              <w:rPr>
                <w:rFonts w:ascii="Consolas" w:hAnsi="Consolas"/>
                <w:color w:val="000000"/>
                <w:szCs w:val="51"/>
              </w:rPr>
              <w:tab/>
              <w:t>cout &lt;&lt; name &lt;&lt; " " &lt;&lt; age &lt;&lt; endl;</w:t>
            </w:r>
          </w:p>
          <w:p w14:paraId="73C0835E" w14:textId="71255C8C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}</w:t>
            </w:r>
          </w:p>
          <w:p w14:paraId="3B7C8FE8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};</w:t>
            </w:r>
          </w:p>
          <w:p w14:paraId="34A97A58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64C74B3F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class Boy</w:t>
            </w:r>
          </w:p>
          <w:p w14:paraId="4C9EA274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{</w:t>
            </w:r>
          </w:p>
          <w:p w14:paraId="7CCB0B90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private:</w:t>
            </w:r>
          </w:p>
          <w:p w14:paraId="148781D6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string name;</w:t>
            </w:r>
          </w:p>
          <w:p w14:paraId="2D8C9F39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int age;</w:t>
            </w:r>
          </w:p>
          <w:p w14:paraId="06C51531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public:</w:t>
            </w:r>
          </w:p>
          <w:p w14:paraId="51CAB737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Boy(string name = "null", int age = 0) : name(name), age(age) {}</w:t>
            </w:r>
          </w:p>
          <w:p w14:paraId="68E39E95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~Boy() {}</w:t>
            </w:r>
          </w:p>
          <w:p w14:paraId="7F479FA7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void printInfo()</w:t>
            </w:r>
          </w:p>
          <w:p w14:paraId="79C4CE96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{</w:t>
            </w:r>
          </w:p>
          <w:p w14:paraId="0E3659B0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</w:r>
            <w:r w:rsidRPr="004A62FD">
              <w:rPr>
                <w:rFonts w:ascii="Consolas" w:hAnsi="Consolas"/>
                <w:color w:val="000000"/>
                <w:szCs w:val="51"/>
              </w:rPr>
              <w:tab/>
              <w:t>cout &lt;&lt; name &lt;&lt; " " &lt;&lt; age &lt;&lt; endl;</w:t>
            </w:r>
          </w:p>
          <w:p w14:paraId="561B7EE4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}</w:t>
            </w:r>
          </w:p>
          <w:p w14:paraId="53151293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};</w:t>
            </w:r>
          </w:p>
          <w:p w14:paraId="66359F36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3229B714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int main()</w:t>
            </w:r>
          </w:p>
          <w:p w14:paraId="056159A7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>{</w:t>
            </w:r>
          </w:p>
          <w:p w14:paraId="02B917EA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Girl Girl;</w:t>
            </w:r>
          </w:p>
          <w:p w14:paraId="11D720FC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Boy Boy;</w:t>
            </w:r>
          </w:p>
          <w:p w14:paraId="05192723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30FF2E0D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Girl.printInfo();</w:t>
            </w:r>
          </w:p>
          <w:p w14:paraId="48967560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Boy.printInfo();</w:t>
            </w:r>
          </w:p>
          <w:p w14:paraId="4F21B6BF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</w:p>
          <w:p w14:paraId="5B6C932E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Girl.visitBoy(Boy);</w:t>
            </w:r>
          </w:p>
          <w:p w14:paraId="6F5724B9" w14:textId="77777777" w:rsidR="004A62FD" w:rsidRPr="004A62FD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A62FD">
              <w:rPr>
                <w:rFonts w:ascii="Consolas" w:hAnsi="Consolas"/>
                <w:color w:val="000000"/>
                <w:szCs w:val="51"/>
              </w:rPr>
              <w:tab/>
              <w:t>return 0;</w:t>
            </w:r>
          </w:p>
          <w:p w14:paraId="44834710" w14:textId="7D28C550" w:rsidR="007D7E76" w:rsidRPr="004359D2" w:rsidRDefault="004A62FD" w:rsidP="00CD41A8">
            <w:pPr>
              <w:rPr>
                <w:rFonts w:ascii="Consolas" w:hAnsi="Consolas"/>
                <w:color w:val="000000"/>
                <w:szCs w:val="51"/>
              </w:rPr>
            </w:pPr>
            <w:r w:rsidRPr="004359D2">
              <w:rPr>
                <w:rFonts w:ascii="Consolas" w:hAnsi="Consolas"/>
                <w:color w:val="000000"/>
                <w:szCs w:val="51"/>
              </w:rPr>
              <w:t>}</w:t>
            </w:r>
          </w:p>
          <w:permEnd w:id="1359572440"/>
          <w:p w14:paraId="7B4A173C" w14:textId="77777777" w:rsidR="007D7E76" w:rsidRPr="00FF3CD7" w:rsidRDefault="007D7E76" w:rsidP="007D7E76">
            <w:pPr>
              <w:spacing w:line="300" w:lineRule="auto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程序的运行结果是：</w:t>
            </w:r>
          </w:p>
          <w:p w14:paraId="54A2EA0A" w14:textId="77777777" w:rsidR="004359D2" w:rsidRPr="00CD41A8" w:rsidRDefault="004359D2" w:rsidP="00CD41A8">
            <w:pPr>
              <w:rPr>
                <w:rFonts w:ascii="Consolas" w:hAnsi="Consolas"/>
                <w:b/>
                <w:bCs/>
                <w:szCs w:val="21"/>
                <w:u w:val="dash"/>
              </w:rPr>
            </w:pPr>
            <w:permStart w:id="681778818" w:edGrp="everyone"/>
            <w:r w:rsidRPr="00CD41A8">
              <w:rPr>
                <w:rFonts w:ascii="Consolas" w:hAnsi="Consolas"/>
                <w:b/>
                <w:bCs/>
                <w:szCs w:val="21"/>
                <w:u w:val="dash"/>
              </w:rPr>
              <w:t>null 0</w:t>
            </w:r>
          </w:p>
          <w:p w14:paraId="5CB14AAB" w14:textId="08F95892" w:rsidR="007D7E76" w:rsidRPr="00CD41A8" w:rsidRDefault="004359D2" w:rsidP="00CD41A8">
            <w:pPr>
              <w:rPr>
                <w:rFonts w:ascii="Consolas" w:hAnsi="Consolas"/>
                <w:b/>
                <w:bCs/>
                <w:szCs w:val="21"/>
                <w:u w:val="dash"/>
              </w:rPr>
            </w:pPr>
            <w:r w:rsidRPr="00CD41A8">
              <w:rPr>
                <w:rFonts w:ascii="Consolas" w:hAnsi="Consolas"/>
                <w:b/>
                <w:bCs/>
                <w:szCs w:val="21"/>
                <w:u w:val="dash"/>
              </w:rPr>
              <w:t>null 0</w:t>
            </w:r>
          </w:p>
          <w:permEnd w:id="681778818"/>
          <w:p w14:paraId="188A5BD0" w14:textId="77777777" w:rsidR="007D7E76" w:rsidRPr="00FF3CD7" w:rsidRDefault="007D7E76" w:rsidP="007D7E76">
            <w:pPr>
              <w:spacing w:line="300" w:lineRule="auto"/>
              <w:rPr>
                <w:szCs w:val="21"/>
              </w:rPr>
            </w:pPr>
            <w:r w:rsidRPr="00430A07">
              <w:rPr>
                <w:rFonts w:ascii="宋体" w:hAnsi="宋体" w:cs="宋体" w:hint="eastAsia"/>
                <w:bCs/>
                <w:szCs w:val="21"/>
              </w:rPr>
              <w:t>②</w:t>
            </w:r>
            <w:r w:rsidRPr="00FF3CD7">
              <w:rPr>
                <w:szCs w:val="21"/>
              </w:rPr>
              <w:t>将</w:t>
            </w:r>
            <w:r w:rsidRPr="00FF3CD7">
              <w:rPr>
                <w:szCs w:val="21"/>
              </w:rPr>
              <w:t>Girl</w:t>
            </w:r>
            <w:r w:rsidRPr="00FF3CD7">
              <w:rPr>
                <w:szCs w:val="21"/>
              </w:rPr>
              <w:t>类作为</w:t>
            </w:r>
            <w:r w:rsidRPr="00FF3CD7">
              <w:rPr>
                <w:szCs w:val="21"/>
              </w:rPr>
              <w:t>Boy</w:t>
            </w:r>
            <w:r w:rsidRPr="00FF3CD7">
              <w:rPr>
                <w:szCs w:val="21"/>
              </w:rPr>
              <w:t>类的友元类，</w:t>
            </w:r>
            <w:r w:rsidRPr="00FF3CD7">
              <w:rPr>
                <w:szCs w:val="21"/>
              </w:rPr>
              <w:t xml:space="preserve"> </w:t>
            </w:r>
            <w:r w:rsidRPr="00FF3CD7">
              <w:rPr>
                <w:szCs w:val="21"/>
              </w:rPr>
              <w:t>写出</w:t>
            </w:r>
            <w:r w:rsidRPr="00FF3CD7">
              <w:rPr>
                <w:szCs w:val="21"/>
              </w:rPr>
              <w:t>Girl</w:t>
            </w:r>
            <w:r w:rsidRPr="00FF3CD7">
              <w:rPr>
                <w:szCs w:val="21"/>
              </w:rPr>
              <w:t>类的成员函数</w:t>
            </w:r>
            <w:r w:rsidRPr="00FF3CD7">
              <w:rPr>
                <w:szCs w:val="21"/>
              </w:rPr>
              <w:t>VisitBoy(Boy &amp; )</w:t>
            </w:r>
            <w:r w:rsidRPr="00FF3CD7">
              <w:rPr>
                <w:szCs w:val="21"/>
              </w:rPr>
              <w:t>的实现代码。</w:t>
            </w:r>
          </w:p>
          <w:p w14:paraId="4088142E" w14:textId="77777777" w:rsidR="004359D2" w:rsidRPr="004359D2" w:rsidRDefault="004359D2" w:rsidP="00CD41A8">
            <w:pPr>
              <w:rPr>
                <w:rFonts w:ascii="Consolas" w:hAnsi="Consolas"/>
                <w:szCs w:val="21"/>
              </w:rPr>
            </w:pPr>
            <w:permStart w:id="2100766795" w:edGrp="everyone"/>
            <w:r w:rsidRPr="004359D2">
              <w:rPr>
                <w:rFonts w:ascii="Consolas" w:hAnsi="Consolas"/>
                <w:szCs w:val="21"/>
              </w:rPr>
              <w:lastRenderedPageBreak/>
              <w:t>void Girl::visitBoy(Boy&amp; b)</w:t>
            </w:r>
          </w:p>
          <w:p w14:paraId="3F7AECAC" w14:textId="77777777" w:rsidR="004359D2" w:rsidRPr="004359D2" w:rsidRDefault="004359D2" w:rsidP="00CD41A8">
            <w:pPr>
              <w:rPr>
                <w:rFonts w:ascii="Consolas" w:hAnsi="Consolas"/>
                <w:szCs w:val="21"/>
              </w:rPr>
            </w:pPr>
            <w:r w:rsidRPr="004359D2">
              <w:rPr>
                <w:rFonts w:ascii="Consolas" w:hAnsi="Consolas"/>
                <w:szCs w:val="21"/>
              </w:rPr>
              <w:t>{</w:t>
            </w:r>
          </w:p>
          <w:p w14:paraId="69D652A8" w14:textId="77777777" w:rsidR="004359D2" w:rsidRPr="004359D2" w:rsidRDefault="004359D2" w:rsidP="00CD41A8">
            <w:pPr>
              <w:rPr>
                <w:rFonts w:ascii="Consolas" w:hAnsi="Consolas"/>
                <w:szCs w:val="21"/>
              </w:rPr>
            </w:pPr>
            <w:r w:rsidRPr="004359D2">
              <w:rPr>
                <w:rFonts w:ascii="Consolas" w:hAnsi="Consolas"/>
                <w:szCs w:val="21"/>
              </w:rPr>
              <w:tab/>
              <w:t>cout &lt;&lt; b.name &lt;&lt; " " &lt;&lt; b.age &lt;&lt; endl;</w:t>
            </w:r>
          </w:p>
          <w:p w14:paraId="35E29700" w14:textId="5E2DDE81" w:rsidR="00570F3B" w:rsidRPr="00CD41A8" w:rsidRDefault="004359D2" w:rsidP="00CD41A8">
            <w:pPr>
              <w:rPr>
                <w:rFonts w:ascii="Consolas" w:hAnsi="Consolas"/>
                <w:szCs w:val="21"/>
              </w:rPr>
            </w:pPr>
            <w:r w:rsidRPr="00CD41A8">
              <w:rPr>
                <w:rFonts w:ascii="Consolas" w:hAnsi="Consolas"/>
                <w:szCs w:val="21"/>
              </w:rPr>
              <w:t>}</w:t>
            </w:r>
          </w:p>
          <w:permEnd w:id="2100766795"/>
          <w:p w14:paraId="50C7ADCC" w14:textId="77777777" w:rsidR="00570F3B" w:rsidRPr="00FF3CD7" w:rsidRDefault="00570F3B" w:rsidP="00570F3B">
            <w:pPr>
              <w:spacing w:line="300" w:lineRule="auto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程序的运行结果是：</w:t>
            </w:r>
          </w:p>
          <w:p w14:paraId="7539A6ED" w14:textId="77777777" w:rsidR="004359D2" w:rsidRPr="00CD41A8" w:rsidRDefault="004359D2" w:rsidP="00CD41A8">
            <w:pPr>
              <w:rPr>
                <w:rFonts w:ascii="Consolas" w:hAnsi="Consolas"/>
                <w:b/>
                <w:bCs/>
                <w:szCs w:val="21"/>
                <w:u w:val="dash"/>
              </w:rPr>
            </w:pPr>
            <w:permStart w:id="24869428" w:edGrp="everyone"/>
            <w:r w:rsidRPr="00CD41A8">
              <w:rPr>
                <w:rFonts w:ascii="Consolas" w:hAnsi="Consolas"/>
                <w:b/>
                <w:bCs/>
                <w:szCs w:val="21"/>
                <w:u w:val="dash"/>
              </w:rPr>
              <w:t>null 0</w:t>
            </w:r>
          </w:p>
          <w:p w14:paraId="3FC5BC45" w14:textId="77777777" w:rsidR="004359D2" w:rsidRPr="00CD41A8" w:rsidRDefault="004359D2" w:rsidP="00CD41A8">
            <w:pPr>
              <w:rPr>
                <w:rFonts w:ascii="Consolas" w:hAnsi="Consolas"/>
                <w:b/>
                <w:bCs/>
                <w:szCs w:val="21"/>
                <w:u w:val="dash"/>
              </w:rPr>
            </w:pPr>
            <w:r w:rsidRPr="00CD41A8">
              <w:rPr>
                <w:rFonts w:ascii="Consolas" w:hAnsi="Consolas"/>
                <w:b/>
                <w:bCs/>
                <w:szCs w:val="21"/>
                <w:u w:val="dash"/>
              </w:rPr>
              <w:t>null 0</w:t>
            </w:r>
          </w:p>
          <w:p w14:paraId="5A8B48BD" w14:textId="1FD48BBE" w:rsidR="00570F3B" w:rsidRPr="00CD41A8" w:rsidRDefault="004359D2" w:rsidP="00CD41A8">
            <w:pPr>
              <w:rPr>
                <w:rFonts w:ascii="Consolas" w:hAnsi="Consolas"/>
                <w:b/>
                <w:bCs/>
                <w:szCs w:val="21"/>
                <w:u w:val="dash"/>
              </w:rPr>
            </w:pPr>
            <w:r w:rsidRPr="00CD41A8">
              <w:rPr>
                <w:rFonts w:ascii="Consolas" w:hAnsi="Consolas"/>
                <w:b/>
                <w:bCs/>
                <w:szCs w:val="21"/>
                <w:u w:val="dash"/>
              </w:rPr>
              <w:t>null 0</w:t>
            </w:r>
          </w:p>
          <w:permEnd w:id="24869428"/>
          <w:p w14:paraId="2C725E8B" w14:textId="77777777" w:rsidR="00570F3B" w:rsidRPr="00FF3CD7" w:rsidRDefault="00E25DE7" w:rsidP="00A70622">
            <w:pPr>
              <w:spacing w:beforeLines="50" w:before="156" w:line="300" w:lineRule="auto"/>
              <w:rPr>
                <w:szCs w:val="21"/>
              </w:rPr>
            </w:pPr>
            <w:r w:rsidRPr="00FF3CD7">
              <w:rPr>
                <w:bCs/>
                <w:szCs w:val="21"/>
              </w:rPr>
              <w:fldChar w:fldCharType="begin"/>
            </w:r>
            <w:r w:rsidRPr="00FF3CD7">
              <w:rPr>
                <w:bCs/>
                <w:szCs w:val="21"/>
              </w:rPr>
              <w:instrText xml:space="preserve"> = 3 \* GB3 </w:instrText>
            </w:r>
            <w:r w:rsidRPr="00FF3CD7">
              <w:rPr>
                <w:bCs/>
                <w:szCs w:val="21"/>
              </w:rPr>
              <w:fldChar w:fldCharType="separate"/>
            </w:r>
            <w:r w:rsidRPr="00430A07">
              <w:rPr>
                <w:rFonts w:ascii="宋体" w:hAnsi="宋体" w:cs="宋体" w:hint="eastAsia"/>
                <w:bCs/>
                <w:noProof/>
                <w:szCs w:val="21"/>
              </w:rPr>
              <w:t>③</w:t>
            </w:r>
            <w:r w:rsidRPr="00FF3CD7">
              <w:rPr>
                <w:bCs/>
                <w:szCs w:val="21"/>
              </w:rPr>
              <w:fldChar w:fldCharType="end"/>
            </w:r>
            <w:r w:rsidR="00570F3B" w:rsidRPr="00FF3CD7">
              <w:rPr>
                <w:szCs w:val="21"/>
              </w:rPr>
              <w:t>在</w:t>
            </w:r>
            <w:r w:rsidR="00570F3B" w:rsidRPr="00FF3CD7">
              <w:rPr>
                <w:szCs w:val="21"/>
              </w:rPr>
              <w:t>Boy</w:t>
            </w:r>
            <w:r w:rsidR="00570F3B" w:rsidRPr="00FF3CD7">
              <w:rPr>
                <w:szCs w:val="21"/>
              </w:rPr>
              <w:t>类的某成员函数</w:t>
            </w:r>
            <w:r w:rsidR="00570F3B" w:rsidRPr="00FF3CD7">
              <w:rPr>
                <w:szCs w:val="21"/>
              </w:rPr>
              <w:t>VisitGirl(Girl &amp; )</w:t>
            </w:r>
            <w:r w:rsidR="00570F3B" w:rsidRPr="00FF3CD7">
              <w:rPr>
                <w:szCs w:val="21"/>
              </w:rPr>
              <w:t>中试图访问</w:t>
            </w:r>
            <w:r w:rsidR="00570F3B" w:rsidRPr="00FF3CD7">
              <w:rPr>
                <w:szCs w:val="21"/>
              </w:rPr>
              <w:t>Girl</w:t>
            </w:r>
            <w:r w:rsidR="00570F3B" w:rsidRPr="00FF3CD7">
              <w:rPr>
                <w:szCs w:val="21"/>
              </w:rPr>
              <w:t>类的私有成员，记录编译器给出的错误信息，与</w:t>
            </w:r>
            <w:r w:rsidR="00570F3B" w:rsidRPr="00430A07">
              <w:rPr>
                <w:rFonts w:ascii="宋体" w:hAnsi="宋体" w:cs="宋体" w:hint="eastAsia"/>
                <w:bCs/>
                <w:szCs w:val="21"/>
              </w:rPr>
              <w:t>②</w:t>
            </w:r>
            <w:r w:rsidR="00570F3B" w:rsidRPr="00FF3CD7">
              <w:rPr>
                <w:bCs/>
                <w:szCs w:val="21"/>
              </w:rPr>
              <w:t>对比，</w:t>
            </w:r>
            <w:r w:rsidR="00570F3B" w:rsidRPr="00FF3CD7">
              <w:rPr>
                <w:szCs w:val="21"/>
              </w:rPr>
              <w:t>你能得出友元的什么特性？</w:t>
            </w:r>
          </w:p>
          <w:tbl>
            <w:tblPr>
              <w:tblW w:w="118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5"/>
              <w:gridCol w:w="655"/>
              <w:gridCol w:w="4857"/>
              <w:gridCol w:w="1336"/>
              <w:gridCol w:w="1965"/>
              <w:gridCol w:w="458"/>
              <w:gridCol w:w="1637"/>
              <w:gridCol w:w="655"/>
            </w:tblGrid>
            <w:tr w:rsidR="007C532F" w:rsidRPr="00850EFF" w14:paraId="1E74F7E6" w14:textId="77777777" w:rsidTr="00F0608E"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875DF94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permStart w:id="2075856072" w:edGrp="everyone"/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D0F1C5D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7BFEF55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94D57A8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728C8AF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2A7B6B1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7188B55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3A5E5FD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详细信息</w:t>
                  </w:r>
                </w:p>
              </w:tc>
            </w:tr>
            <w:tr w:rsidR="007C532F" w:rsidRPr="00850EFF" w14:paraId="2321CC49" w14:textId="77777777" w:rsidTr="00F0608E"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856F5FE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错误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B27D709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C2248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2712BDF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 xml:space="preserve">“Girl::name”: 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无法访问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 xml:space="preserve"> private 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成员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(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在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“Girl”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类中声明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)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AACB4F3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EA684D3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C:\Users\Robin\OneDrive\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文档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\VisualStudio\Draft\Draft\Draft\Dratf.cpp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542757D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48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1A1E000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1A1B448E" w14:textId="77777777" w:rsidR="007C532F" w:rsidRPr="00850EFF" w:rsidRDefault="007C532F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</w:p>
              </w:tc>
            </w:tr>
            <w:tr w:rsidR="00F0608E" w:rsidRPr="00850EFF" w14:paraId="178EC118" w14:textId="77777777" w:rsidTr="00F0608E"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77E9B9D5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严重性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C8B1C62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代码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FCCCD1E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说明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EE5D8DB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项目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2BD250B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文件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D430EE3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行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09EBF8D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禁止显示状态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527810E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详细信息</w:t>
                  </w:r>
                </w:p>
              </w:tc>
            </w:tr>
            <w:tr w:rsidR="00F0608E" w:rsidRPr="00850EFF" w14:paraId="643D6D44" w14:textId="77777777" w:rsidTr="00F0608E">
              <w:trPr>
                <w:trHeight w:val="200"/>
              </w:trPr>
              <w:tc>
                <w:tcPr>
                  <w:tcW w:w="33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A926260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错误</w:t>
                  </w: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CD4E09B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C2248</w:t>
                  </w:r>
                </w:p>
              </w:tc>
              <w:tc>
                <w:tcPr>
                  <w:tcW w:w="485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4DB96B15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 xml:space="preserve">“Girl::age”: 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无法访问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 xml:space="preserve"> private 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成员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(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在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“Girl”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类中声明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)</w:t>
                  </w:r>
                </w:p>
              </w:tc>
              <w:tc>
                <w:tcPr>
                  <w:tcW w:w="1336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5D4DD720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Draft</w:t>
                  </w:r>
                </w:p>
              </w:tc>
              <w:tc>
                <w:tcPr>
                  <w:tcW w:w="196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0E42BFF1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C:\Users\Robin\OneDrive\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文档</w:t>
                  </w: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\VisualStudio\Draft\Draft\Draft\Dratf.cpp</w:t>
                  </w:r>
                </w:p>
              </w:tc>
              <w:tc>
                <w:tcPr>
                  <w:tcW w:w="45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1CA47CF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  <w:r w:rsidRPr="00850EFF">
                    <w:rPr>
                      <w:rFonts w:ascii="Consolas" w:hAnsi="Consolas" w:cs="Segoe UI"/>
                      <w:kern w:val="0"/>
                      <w:szCs w:val="18"/>
                    </w:rPr>
                    <w:t>48</w:t>
                  </w:r>
                </w:p>
              </w:tc>
              <w:tc>
                <w:tcPr>
                  <w:tcW w:w="1637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3831A013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</w:p>
              </w:tc>
              <w:tc>
                <w:tcPr>
                  <w:tcW w:w="6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vAlign w:val="center"/>
                </w:tcPr>
                <w:p w14:paraId="62D6C481" w14:textId="77777777" w:rsidR="00F0608E" w:rsidRPr="00850EFF" w:rsidRDefault="00F0608E" w:rsidP="00850EF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Segoe UI"/>
                      <w:kern w:val="0"/>
                      <w:szCs w:val="18"/>
                    </w:rPr>
                  </w:pPr>
                </w:p>
              </w:tc>
            </w:tr>
          </w:tbl>
          <w:p w14:paraId="65DEDD45" w14:textId="2EEE80CA" w:rsidR="008B4503" w:rsidRPr="00850EFF" w:rsidRDefault="00641419" w:rsidP="00850EFF">
            <w:pPr>
              <w:rPr>
                <w:rFonts w:ascii="Consolas" w:hAnsi="Consolas"/>
                <w:sz w:val="24"/>
                <w:szCs w:val="21"/>
              </w:rPr>
            </w:pPr>
            <w:r w:rsidRPr="00850EFF">
              <w:rPr>
                <w:rFonts w:ascii="Consolas" w:hAnsi="Consolas" w:hint="eastAsia"/>
                <w:szCs w:val="21"/>
              </w:rPr>
              <w:t>友元只能访问自己类中的私有</w:t>
            </w:r>
            <w:r w:rsidR="00850EFF" w:rsidRPr="00850EFF">
              <w:rPr>
                <w:rFonts w:ascii="Consolas" w:hAnsi="Consolas" w:hint="eastAsia"/>
                <w:szCs w:val="21"/>
              </w:rPr>
              <w:t>成员</w:t>
            </w:r>
          </w:p>
          <w:permEnd w:id="2075856072"/>
          <w:p w14:paraId="31DB86A5" w14:textId="77777777" w:rsidR="00570F3B" w:rsidRPr="00FF3CD7" w:rsidRDefault="00E25DE7" w:rsidP="00A70622">
            <w:pPr>
              <w:spacing w:beforeLines="50" w:before="156" w:line="300" w:lineRule="auto"/>
              <w:rPr>
                <w:szCs w:val="21"/>
              </w:rPr>
            </w:pPr>
            <w:r w:rsidRPr="00FF3CD7">
              <w:rPr>
                <w:sz w:val="24"/>
                <w:szCs w:val="21"/>
              </w:rPr>
              <w:fldChar w:fldCharType="begin"/>
            </w:r>
            <w:r w:rsidRPr="00FF3CD7">
              <w:rPr>
                <w:sz w:val="24"/>
                <w:szCs w:val="21"/>
              </w:rPr>
              <w:instrText xml:space="preserve"> = 4 \* GB3 </w:instrText>
            </w:r>
            <w:r w:rsidRPr="00FF3CD7">
              <w:rPr>
                <w:sz w:val="24"/>
                <w:szCs w:val="21"/>
              </w:rPr>
              <w:fldChar w:fldCharType="separate"/>
            </w:r>
            <w:r w:rsidRPr="00430A07">
              <w:rPr>
                <w:rFonts w:ascii="宋体" w:hAnsi="宋体" w:cs="宋体" w:hint="eastAsia"/>
                <w:noProof/>
                <w:sz w:val="24"/>
                <w:szCs w:val="21"/>
              </w:rPr>
              <w:t>④</w:t>
            </w:r>
            <w:r w:rsidRPr="00FF3CD7">
              <w:rPr>
                <w:sz w:val="24"/>
                <w:szCs w:val="21"/>
              </w:rPr>
              <w:fldChar w:fldCharType="end"/>
            </w:r>
            <w:r w:rsidR="00570F3B" w:rsidRPr="00FF3CD7">
              <w:rPr>
                <w:szCs w:val="21"/>
              </w:rPr>
              <w:t>在上面代码的基础上，在</w:t>
            </w:r>
            <w:r w:rsidR="00570F3B" w:rsidRPr="00FF3CD7">
              <w:rPr>
                <w:szCs w:val="21"/>
              </w:rPr>
              <w:t>Girl</w:t>
            </w:r>
            <w:r w:rsidR="00570F3B" w:rsidRPr="00FF3CD7">
              <w:rPr>
                <w:szCs w:val="21"/>
              </w:rPr>
              <w:t>类的定义中，增加一行代码：</w:t>
            </w:r>
            <w:r w:rsidR="00570F3B" w:rsidRPr="00FF3CD7">
              <w:rPr>
                <w:szCs w:val="21"/>
              </w:rPr>
              <w:t xml:space="preserve">friend  Boy; </w:t>
            </w:r>
            <w:r w:rsidR="00570F3B" w:rsidRPr="00FF3CD7">
              <w:rPr>
                <w:szCs w:val="21"/>
              </w:rPr>
              <w:t>在主函数中通过</w:t>
            </w:r>
            <w:r w:rsidR="00570F3B" w:rsidRPr="00FF3CD7">
              <w:rPr>
                <w:b/>
                <w:szCs w:val="21"/>
              </w:rPr>
              <w:t>Boy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. VisitGirl(Girl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)</w:t>
            </w:r>
            <w:r w:rsidR="00570F3B" w:rsidRPr="00FF3CD7">
              <w:rPr>
                <w:szCs w:val="21"/>
              </w:rPr>
              <w:t xml:space="preserve"> </w:t>
            </w:r>
            <w:r w:rsidR="00570F3B" w:rsidRPr="00FF3CD7">
              <w:rPr>
                <w:szCs w:val="21"/>
              </w:rPr>
              <w:t>的形式输出</w:t>
            </w:r>
            <w:r w:rsidR="00570F3B" w:rsidRPr="00FF3CD7">
              <w:rPr>
                <w:szCs w:val="21"/>
              </w:rPr>
              <w:t>Girl</w:t>
            </w:r>
            <w:r w:rsidR="00570F3B" w:rsidRPr="00FF3CD7">
              <w:rPr>
                <w:szCs w:val="21"/>
              </w:rPr>
              <w:t>类对象的信息。编译的结果是</w:t>
            </w:r>
            <w:r w:rsidR="00A20D6E">
              <w:rPr>
                <w:szCs w:val="21"/>
              </w:rPr>
              <w:t>什么</w:t>
            </w:r>
            <w:r w:rsidR="00570F3B" w:rsidRPr="00FF3CD7">
              <w:rPr>
                <w:szCs w:val="21"/>
              </w:rPr>
              <w:t>？写出这一步你的主函数代码，要求分别用友元函数</w:t>
            </w:r>
            <w:r w:rsidR="00570F3B" w:rsidRPr="00FF3CD7">
              <w:rPr>
                <w:b/>
                <w:szCs w:val="21"/>
              </w:rPr>
              <w:t>Girl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. VisitBoy(Boy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);</w:t>
            </w:r>
            <w:r w:rsidR="00570F3B" w:rsidRPr="00FF3CD7">
              <w:rPr>
                <w:szCs w:val="21"/>
              </w:rPr>
              <w:t>和</w:t>
            </w:r>
            <w:r w:rsidR="00570F3B" w:rsidRPr="00FF3CD7">
              <w:rPr>
                <w:b/>
                <w:szCs w:val="21"/>
              </w:rPr>
              <w:t>Boy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. VisitGirl(Girl</w:t>
            </w:r>
            <w:r w:rsidR="00570F3B" w:rsidRPr="00FF3CD7">
              <w:rPr>
                <w:b/>
                <w:szCs w:val="21"/>
              </w:rPr>
              <w:t>类对象</w:t>
            </w:r>
            <w:r w:rsidR="00570F3B" w:rsidRPr="00FF3CD7">
              <w:rPr>
                <w:b/>
                <w:szCs w:val="21"/>
              </w:rPr>
              <w:t>) ;</w:t>
            </w:r>
            <w:r w:rsidR="00570F3B" w:rsidRPr="00FF3CD7">
              <w:rPr>
                <w:szCs w:val="21"/>
              </w:rPr>
              <w:t>和输出两个类对象的信息。</w:t>
            </w:r>
          </w:p>
          <w:p w14:paraId="02B5FC7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permStart w:id="632816850" w:edGrp="everyone"/>
            <w:r w:rsidRPr="004424D5">
              <w:rPr>
                <w:rFonts w:ascii="Consolas" w:hAnsi="Consolas"/>
                <w:bCs/>
                <w:szCs w:val="21"/>
              </w:rPr>
              <w:t>#include&lt;iostream&gt;</w:t>
            </w:r>
          </w:p>
          <w:p w14:paraId="1AA216C7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#include &lt;cstring&gt;</w:t>
            </w:r>
          </w:p>
          <w:p w14:paraId="57508BB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480CB788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using namespace std;</w:t>
            </w:r>
          </w:p>
          <w:p w14:paraId="2AE9C442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651AE85F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class Boy;</w:t>
            </w:r>
          </w:p>
          <w:p w14:paraId="545180E4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55CA98BF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class Girl</w:t>
            </w:r>
          </w:p>
          <w:p w14:paraId="5852C322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lastRenderedPageBreak/>
              <w:t>{</w:t>
            </w:r>
          </w:p>
          <w:p w14:paraId="7A14D0D4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private:</w:t>
            </w:r>
          </w:p>
          <w:p w14:paraId="0B9C6149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string name;</w:t>
            </w:r>
          </w:p>
          <w:p w14:paraId="094CE233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int age;</w:t>
            </w:r>
          </w:p>
          <w:p w14:paraId="658E663D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public:</w:t>
            </w:r>
          </w:p>
          <w:p w14:paraId="22F51657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Girl(string name = "null", int age = 0): name(name), age(age){}</w:t>
            </w:r>
          </w:p>
          <w:p w14:paraId="2F66DBD4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~Girl() {}</w:t>
            </w:r>
          </w:p>
          <w:p w14:paraId="180C0DCA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void printInfo()</w:t>
            </w:r>
          </w:p>
          <w:p w14:paraId="2179B39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{</w:t>
            </w:r>
          </w:p>
          <w:p w14:paraId="54EB339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</w:r>
            <w:r w:rsidRPr="004424D5">
              <w:rPr>
                <w:rFonts w:ascii="Consolas" w:hAnsi="Consolas"/>
                <w:bCs/>
                <w:szCs w:val="21"/>
              </w:rPr>
              <w:tab/>
              <w:t>cout &lt;&lt; name &lt;&lt; " " &lt;&lt; age &lt;&lt; endl;</w:t>
            </w:r>
          </w:p>
          <w:p w14:paraId="5E282218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}</w:t>
            </w:r>
          </w:p>
          <w:p w14:paraId="44B0C99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void visitBoy(Boy&amp; b);</w:t>
            </w:r>
          </w:p>
          <w:p w14:paraId="4D3160CB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friend Boy;</w:t>
            </w:r>
          </w:p>
          <w:p w14:paraId="7A5B3085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};</w:t>
            </w:r>
          </w:p>
          <w:p w14:paraId="17616A49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0F3731B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class Boy</w:t>
            </w:r>
          </w:p>
          <w:p w14:paraId="5379E522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{</w:t>
            </w:r>
          </w:p>
          <w:p w14:paraId="06582C09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private:</w:t>
            </w:r>
          </w:p>
          <w:p w14:paraId="7F9E1135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string name;</w:t>
            </w:r>
          </w:p>
          <w:p w14:paraId="6E072A71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int age;</w:t>
            </w:r>
          </w:p>
          <w:p w14:paraId="23F42B9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public:</w:t>
            </w:r>
          </w:p>
          <w:p w14:paraId="6937E63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Boy(string name = "null", int age = 0) : name(name), age(age) {}</w:t>
            </w:r>
          </w:p>
          <w:p w14:paraId="2086A617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~Boy() {}</w:t>
            </w:r>
          </w:p>
          <w:p w14:paraId="689E9459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void printInfo()</w:t>
            </w:r>
          </w:p>
          <w:p w14:paraId="26AE0BED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{</w:t>
            </w:r>
          </w:p>
          <w:p w14:paraId="7E0C44A8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</w:r>
            <w:r w:rsidRPr="004424D5">
              <w:rPr>
                <w:rFonts w:ascii="Consolas" w:hAnsi="Consolas"/>
                <w:bCs/>
                <w:szCs w:val="21"/>
              </w:rPr>
              <w:tab/>
              <w:t>cout &lt;&lt; name &lt;&lt; " " &lt;&lt; age &lt;&lt; endl;</w:t>
            </w:r>
          </w:p>
          <w:p w14:paraId="37B2DEC3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}</w:t>
            </w:r>
          </w:p>
          <w:p w14:paraId="6418B0E2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2246CA5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friend class Girl;</w:t>
            </w:r>
          </w:p>
          <w:p w14:paraId="10CCFED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void visitGirl(Girl&amp; g);</w:t>
            </w:r>
          </w:p>
          <w:p w14:paraId="235A31EA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};</w:t>
            </w:r>
          </w:p>
          <w:p w14:paraId="5639986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7A9787D1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void Girl::visitBoy(Boy&amp; b)</w:t>
            </w:r>
          </w:p>
          <w:p w14:paraId="2242612D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{</w:t>
            </w:r>
          </w:p>
          <w:p w14:paraId="6796C5C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cout &lt;&lt; b.name &lt;&lt; " " &lt;&lt; b.age &lt;&lt; endl;</w:t>
            </w:r>
          </w:p>
          <w:p w14:paraId="1E2D3EC1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}</w:t>
            </w:r>
          </w:p>
          <w:p w14:paraId="48CD2A1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01D45BC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void Boy::visitGirl(Girl&amp; g)</w:t>
            </w:r>
          </w:p>
          <w:p w14:paraId="4AD15CDF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{</w:t>
            </w:r>
          </w:p>
          <w:p w14:paraId="5CE4BBB7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cout &lt;&lt; g.name &lt;&lt; " " &lt;&lt; g.age &lt;&lt; endl;</w:t>
            </w:r>
          </w:p>
          <w:p w14:paraId="4E02511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}</w:t>
            </w:r>
          </w:p>
          <w:p w14:paraId="49EECC7B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692769B1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lastRenderedPageBreak/>
              <w:t>int main()</w:t>
            </w:r>
          </w:p>
          <w:p w14:paraId="280E916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{</w:t>
            </w:r>
          </w:p>
          <w:p w14:paraId="51EDF28A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Girl Girl;</w:t>
            </w:r>
          </w:p>
          <w:p w14:paraId="307E8036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Boy Boy;</w:t>
            </w:r>
          </w:p>
          <w:p w14:paraId="0009569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014A759C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Girl.printInfo();</w:t>
            </w:r>
          </w:p>
          <w:p w14:paraId="208E83F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Boy.printInfo();</w:t>
            </w:r>
          </w:p>
          <w:p w14:paraId="166A6FC0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</w:p>
          <w:p w14:paraId="0C4DD1B3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Girl.visitBoy(Boy);</w:t>
            </w:r>
          </w:p>
          <w:p w14:paraId="2072754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Boy.visitGirl(Girl);</w:t>
            </w:r>
          </w:p>
          <w:p w14:paraId="620AEA6E" w14:textId="77777777" w:rsidR="004424D5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ab/>
              <w:t>return 0;</w:t>
            </w:r>
          </w:p>
          <w:p w14:paraId="51991F9A" w14:textId="57D06789" w:rsidR="00680EFF" w:rsidRPr="004424D5" w:rsidRDefault="004424D5" w:rsidP="004424D5">
            <w:pPr>
              <w:rPr>
                <w:rFonts w:ascii="Consolas" w:hAnsi="Consolas"/>
                <w:bCs/>
                <w:szCs w:val="21"/>
              </w:rPr>
            </w:pPr>
            <w:r w:rsidRPr="004424D5">
              <w:rPr>
                <w:rFonts w:ascii="Consolas" w:hAnsi="Consolas"/>
                <w:bCs/>
                <w:szCs w:val="21"/>
              </w:rPr>
              <w:t>}</w:t>
            </w:r>
          </w:p>
          <w:permEnd w:id="632816850"/>
          <w:p w14:paraId="7A5E31D5" w14:textId="77777777" w:rsidR="00E71F92" w:rsidRPr="00FF3CD7" w:rsidRDefault="00E71F92" w:rsidP="00E71F92">
            <w:pPr>
              <w:rPr>
                <w:szCs w:val="21"/>
              </w:rPr>
            </w:pPr>
            <w:r w:rsidRPr="00430A07">
              <w:rPr>
                <w:rFonts w:ascii="宋体" w:hAnsi="宋体" w:cs="宋体" w:hint="eastAsia"/>
                <w:bCs/>
                <w:szCs w:val="21"/>
              </w:rPr>
              <w:t>⑤</w:t>
            </w:r>
            <w:r w:rsidRPr="00FF3CD7">
              <w:rPr>
                <w:szCs w:val="21"/>
              </w:rPr>
              <w:t>定义一个顶层函数</w:t>
            </w:r>
            <w:r w:rsidRPr="00FF3CD7">
              <w:rPr>
                <w:szCs w:val="21"/>
              </w:rPr>
              <w:t>void VisitBoyGirl(Boy &amp;, Girl &amp;),</w:t>
            </w:r>
            <w:r w:rsidRPr="00FF3CD7">
              <w:rPr>
                <w:szCs w:val="21"/>
              </w:rPr>
              <w:t>作为以上两个类的友元函数，主函数中通过调用该函数输出男孩和女孩的信息。写出该友元函数的完整代码，以及主函数的代码。</w:t>
            </w:r>
          </w:p>
          <w:p w14:paraId="210F120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permStart w:id="127026460" w:edGrp="everyone"/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#include&lt;iostream&gt;</w:t>
            </w:r>
          </w:p>
          <w:p w14:paraId="5A32A40E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#include &lt;cstring&gt;</w:t>
            </w:r>
          </w:p>
          <w:p w14:paraId="63CC88F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38AEA04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using namespace std;</w:t>
            </w:r>
          </w:p>
          <w:p w14:paraId="1E47A10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3CF87BB4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class Boy;</w:t>
            </w:r>
          </w:p>
          <w:p w14:paraId="23AE882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class Girl;</w:t>
            </w:r>
          </w:p>
          <w:p w14:paraId="79A9F8E3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08BE0990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void visitBoyGirl(Boy&amp; b, Girl&amp; g);</w:t>
            </w:r>
          </w:p>
          <w:p w14:paraId="7D819EC5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70B4D404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class Girl</w:t>
            </w:r>
          </w:p>
          <w:p w14:paraId="64367F6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{</w:t>
            </w:r>
          </w:p>
          <w:p w14:paraId="19C1BC0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private:</w:t>
            </w:r>
          </w:p>
          <w:p w14:paraId="385721D3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string name;</w:t>
            </w:r>
          </w:p>
          <w:p w14:paraId="01B967DC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int age;</w:t>
            </w:r>
          </w:p>
          <w:p w14:paraId="40D20BFC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public:</w:t>
            </w:r>
          </w:p>
          <w:p w14:paraId="55228AB4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Girl(string name = "null", int age = 0): name(name), age(age){}</w:t>
            </w:r>
          </w:p>
          <w:p w14:paraId="2930092A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~Girl() {}</w:t>
            </w:r>
          </w:p>
          <w:p w14:paraId="32DC47B5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void printInfo()</w:t>
            </w:r>
          </w:p>
          <w:p w14:paraId="47B7AE1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{</w:t>
            </w:r>
          </w:p>
          <w:p w14:paraId="6C9F73B0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</w: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cout &lt;&lt; name &lt;&lt; " " &lt;&lt; age &lt;&lt; endl;</w:t>
            </w:r>
          </w:p>
          <w:p w14:paraId="3C260905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}</w:t>
            </w:r>
          </w:p>
          <w:p w14:paraId="1A34D5D1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void visitBoy(Boy&amp; b);</w:t>
            </w:r>
          </w:p>
          <w:p w14:paraId="77FB73F6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friend class Boy;</w:t>
            </w:r>
          </w:p>
          <w:p w14:paraId="049C97B0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friend void visitBoyGirl(Boy&amp; b, Girl&amp; g);</w:t>
            </w:r>
          </w:p>
          <w:p w14:paraId="0673DD09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};</w:t>
            </w:r>
          </w:p>
          <w:p w14:paraId="25F3482F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01250978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class Boy</w:t>
            </w:r>
          </w:p>
          <w:p w14:paraId="04E904A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lastRenderedPageBreak/>
              <w:t>{</w:t>
            </w:r>
          </w:p>
          <w:p w14:paraId="7A636BA1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private:</w:t>
            </w:r>
          </w:p>
          <w:p w14:paraId="5324EE5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string name;</w:t>
            </w:r>
          </w:p>
          <w:p w14:paraId="4AD85AF1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int age;</w:t>
            </w:r>
          </w:p>
          <w:p w14:paraId="6925B97F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public:</w:t>
            </w:r>
          </w:p>
          <w:p w14:paraId="674A3731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Boy(string name = "null", int age = 0) : name(name), age(age) {}</w:t>
            </w:r>
          </w:p>
          <w:p w14:paraId="25344EE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~Boy() {}</w:t>
            </w:r>
          </w:p>
          <w:p w14:paraId="62C30625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void printInfo()</w:t>
            </w:r>
          </w:p>
          <w:p w14:paraId="6ECFB5AC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{</w:t>
            </w:r>
          </w:p>
          <w:p w14:paraId="31796778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</w: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cout &lt;&lt; name &lt;&lt; " " &lt;&lt; age &lt;&lt; endl;</w:t>
            </w:r>
          </w:p>
          <w:p w14:paraId="1983344C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}</w:t>
            </w:r>
          </w:p>
          <w:p w14:paraId="597A08F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39B614B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friend class Girl;</w:t>
            </w:r>
          </w:p>
          <w:p w14:paraId="194674EC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void visitGirl(Girl&amp; g);</w:t>
            </w:r>
          </w:p>
          <w:p w14:paraId="3F00488B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friend void visitBoyGirl(Boy&amp; b, Girl&amp; g);</w:t>
            </w:r>
          </w:p>
          <w:p w14:paraId="08EBC8E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};</w:t>
            </w:r>
          </w:p>
          <w:p w14:paraId="5887EA10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712B49F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void Girl::visitBoy(Boy&amp; b)</w:t>
            </w:r>
          </w:p>
          <w:p w14:paraId="24C186F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{</w:t>
            </w:r>
          </w:p>
          <w:p w14:paraId="2F644DEF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cout &lt;&lt; b.name &lt;&lt; " " &lt;&lt; b.age &lt;&lt; endl;</w:t>
            </w:r>
          </w:p>
          <w:p w14:paraId="360EA23E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}</w:t>
            </w:r>
          </w:p>
          <w:p w14:paraId="6A72E4E2" w14:textId="77777777" w:rsidR="00EF1FD9" w:rsidRPr="00EF1FD9" w:rsidRDefault="00EF1FD9" w:rsidP="00D22E52">
            <w:pPr>
              <w:pStyle w:val="cpp"/>
            </w:pPr>
          </w:p>
          <w:p w14:paraId="54C3B36D" w14:textId="77777777" w:rsidR="00EF1FD9" w:rsidRPr="00EF1FD9" w:rsidRDefault="00EF1FD9" w:rsidP="00D22E52">
            <w:pPr>
              <w:pStyle w:val="cpp"/>
            </w:pPr>
            <w:r w:rsidRPr="00EF1FD9">
              <w:t>void Boy::visitGirl(Girl&amp; g)</w:t>
            </w:r>
          </w:p>
          <w:p w14:paraId="72C74A11" w14:textId="77777777" w:rsidR="00EF1FD9" w:rsidRPr="00EF1FD9" w:rsidRDefault="00EF1FD9" w:rsidP="00D22E52">
            <w:pPr>
              <w:pStyle w:val="cpp"/>
            </w:pPr>
            <w:r w:rsidRPr="00EF1FD9">
              <w:t>{</w:t>
            </w:r>
          </w:p>
          <w:p w14:paraId="62715679" w14:textId="77777777" w:rsidR="00EF1FD9" w:rsidRPr="00EF1FD9" w:rsidRDefault="00EF1FD9" w:rsidP="00D22E52">
            <w:pPr>
              <w:pStyle w:val="cpp"/>
            </w:pPr>
            <w:r w:rsidRPr="00EF1FD9">
              <w:tab/>
              <w:t>cout &lt;&lt; g.name &lt;&lt; " " &lt;&lt; g.age &lt;&lt; endl;</w:t>
            </w:r>
          </w:p>
          <w:p w14:paraId="310F5A2B" w14:textId="77777777" w:rsidR="00EF1FD9" w:rsidRPr="00EF1FD9" w:rsidRDefault="00EF1FD9" w:rsidP="00D22E52">
            <w:pPr>
              <w:pStyle w:val="cpp"/>
            </w:pPr>
            <w:r w:rsidRPr="00EF1FD9">
              <w:t>}</w:t>
            </w:r>
          </w:p>
          <w:p w14:paraId="3502E0EA" w14:textId="77777777" w:rsidR="00EF1FD9" w:rsidRPr="00EF1FD9" w:rsidRDefault="00EF1FD9" w:rsidP="00D22E52">
            <w:pPr>
              <w:pStyle w:val="cpp"/>
            </w:pPr>
          </w:p>
          <w:p w14:paraId="4A7B3AD0" w14:textId="77777777" w:rsidR="00EF1FD9" w:rsidRPr="00EF1FD9" w:rsidRDefault="00EF1FD9" w:rsidP="00D22E52">
            <w:pPr>
              <w:pStyle w:val="cpp"/>
            </w:pPr>
            <w:r w:rsidRPr="00EF1FD9">
              <w:t>void visitBoyGirl(Boy&amp; b, Girl&amp; g)</w:t>
            </w:r>
          </w:p>
          <w:p w14:paraId="748C142D" w14:textId="77777777" w:rsidR="00EF1FD9" w:rsidRPr="00EF1FD9" w:rsidRDefault="00EF1FD9" w:rsidP="00D22E52">
            <w:pPr>
              <w:pStyle w:val="cpp"/>
            </w:pPr>
            <w:r w:rsidRPr="00EF1FD9">
              <w:t>{</w:t>
            </w:r>
          </w:p>
          <w:p w14:paraId="3CEF01A7" w14:textId="77777777" w:rsidR="00EF1FD9" w:rsidRPr="00EF1FD9" w:rsidRDefault="00EF1FD9" w:rsidP="00D22E52">
            <w:pPr>
              <w:pStyle w:val="cpp"/>
            </w:pPr>
            <w:r w:rsidRPr="00EF1FD9">
              <w:tab/>
              <w:t>cout &lt;&lt; g.name &lt;&lt; " " &lt;&lt; g.age &lt;&lt; endl;</w:t>
            </w:r>
          </w:p>
          <w:p w14:paraId="381F2E86" w14:textId="77777777" w:rsidR="00EF1FD9" w:rsidRPr="00EF1FD9" w:rsidRDefault="00EF1FD9" w:rsidP="00D22E52">
            <w:pPr>
              <w:pStyle w:val="cpp"/>
            </w:pPr>
            <w:r w:rsidRPr="00EF1FD9">
              <w:tab/>
              <w:t>cout &lt;&lt; b.name &lt;&lt; " " &lt;&lt; b.age &lt;&lt; endl;</w:t>
            </w:r>
          </w:p>
          <w:p w14:paraId="1F488FC4" w14:textId="77777777" w:rsidR="00EF1FD9" w:rsidRPr="00EF1FD9" w:rsidRDefault="00EF1FD9" w:rsidP="00D22E52">
            <w:pPr>
              <w:pStyle w:val="cpp"/>
            </w:pPr>
            <w:r w:rsidRPr="00EF1FD9">
              <w:t>}</w:t>
            </w:r>
          </w:p>
          <w:p w14:paraId="3DC017D0" w14:textId="77777777" w:rsidR="00EF1FD9" w:rsidRPr="00EF1FD9" w:rsidRDefault="00EF1FD9" w:rsidP="00D22E52">
            <w:pPr>
              <w:pStyle w:val="cpp"/>
            </w:pPr>
          </w:p>
          <w:p w14:paraId="0D5E5697" w14:textId="77777777" w:rsidR="00EF1FD9" w:rsidRPr="00EF1FD9" w:rsidRDefault="00EF1FD9" w:rsidP="00D22E52">
            <w:pPr>
              <w:pStyle w:val="cpp"/>
            </w:pPr>
            <w:r w:rsidRPr="00EF1FD9">
              <w:t>int main()</w:t>
            </w:r>
          </w:p>
          <w:p w14:paraId="772C9207" w14:textId="77777777" w:rsidR="00EF1FD9" w:rsidRPr="00EF1FD9" w:rsidRDefault="00EF1FD9" w:rsidP="00D22E52">
            <w:pPr>
              <w:pStyle w:val="cpp"/>
            </w:pPr>
            <w:r w:rsidRPr="00EF1FD9">
              <w:t>{</w:t>
            </w:r>
          </w:p>
          <w:p w14:paraId="03EB1912" w14:textId="77777777" w:rsidR="00EF1FD9" w:rsidRPr="00EF1FD9" w:rsidRDefault="00EF1FD9" w:rsidP="00D22E52">
            <w:pPr>
              <w:pStyle w:val="cpp"/>
            </w:pPr>
            <w:r w:rsidRPr="00EF1FD9">
              <w:tab/>
              <w:t>Girl Girl;</w:t>
            </w:r>
          </w:p>
          <w:p w14:paraId="6D2D8B32" w14:textId="77777777" w:rsidR="00EF1FD9" w:rsidRPr="00EF1FD9" w:rsidRDefault="00EF1FD9" w:rsidP="00D22E52">
            <w:pPr>
              <w:pStyle w:val="cpp"/>
            </w:pPr>
            <w:r w:rsidRPr="00EF1FD9">
              <w:tab/>
              <w:t>Boy Boy;</w:t>
            </w:r>
          </w:p>
          <w:p w14:paraId="0741FE32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09C16F8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Girl.printInfo();</w:t>
            </w:r>
          </w:p>
          <w:p w14:paraId="5CE12E37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Boy.printInfo();</w:t>
            </w:r>
          </w:p>
          <w:p w14:paraId="45B6E473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1466DBE8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Girl.visitBoy(Boy);</w:t>
            </w:r>
          </w:p>
          <w:p w14:paraId="490F1BBD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lastRenderedPageBreak/>
              <w:tab/>
              <w:t>Boy.visitGirl(Girl);</w:t>
            </w:r>
          </w:p>
          <w:p w14:paraId="63A7EDEF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</w:p>
          <w:p w14:paraId="3C5FE695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visitBoyGirl(Boy, Girl);</w:t>
            </w:r>
          </w:p>
          <w:p w14:paraId="461DA62A" w14:textId="77777777" w:rsidR="00EF1FD9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ab/>
              <w:t>return 0;</w:t>
            </w:r>
          </w:p>
          <w:p w14:paraId="1FF89A5E" w14:textId="7A7C7065" w:rsidR="00570F3B" w:rsidRPr="00EF1FD9" w:rsidRDefault="00EF1FD9" w:rsidP="00EF1FD9">
            <w:pPr>
              <w:rPr>
                <w:rFonts w:ascii="Consolas" w:eastAsia="宋" w:hAnsi="Consolas"/>
                <w:bCs/>
                <w:color w:val="000000"/>
                <w:szCs w:val="21"/>
              </w:rPr>
            </w:pPr>
            <w:r w:rsidRPr="00EF1FD9">
              <w:rPr>
                <w:rFonts w:ascii="Consolas" w:eastAsia="宋" w:hAnsi="Consolas"/>
                <w:bCs/>
                <w:color w:val="000000"/>
                <w:szCs w:val="21"/>
              </w:rPr>
              <w:t>}</w:t>
            </w:r>
          </w:p>
          <w:permEnd w:id="127026460"/>
          <w:p w14:paraId="1F46C8F7" w14:textId="77777777" w:rsidR="00570F3B" w:rsidRPr="00FF3CD7" w:rsidRDefault="00570F3B" w:rsidP="00A70622">
            <w:pPr>
              <w:spacing w:beforeLines="50" w:before="156"/>
              <w:rPr>
                <w:color w:val="000000"/>
                <w:sz w:val="24"/>
                <w:szCs w:val="51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FF3CD7">
              <w:rPr>
                <w:color w:val="000000"/>
                <w:sz w:val="24"/>
                <w:szCs w:val="51"/>
              </w:rPr>
              <w:t>（包括问题和解决方法</w:t>
            </w:r>
            <w:r w:rsidRPr="00FF3CD7">
              <w:rPr>
                <w:color w:val="000000"/>
                <w:sz w:val="24"/>
              </w:rPr>
              <w:t>、</w:t>
            </w:r>
            <w:r w:rsidRPr="00FF3CD7">
              <w:rPr>
                <w:bCs/>
                <w:color w:val="000000"/>
                <w:sz w:val="24"/>
              </w:rPr>
              <w:t>心得体会、</w:t>
            </w:r>
            <w:r w:rsidRPr="00FF3CD7">
              <w:rPr>
                <w:color w:val="000000"/>
                <w:sz w:val="24"/>
              </w:rPr>
              <w:t>意见与</w:t>
            </w:r>
            <w:r w:rsidRPr="00FF3CD7">
              <w:rPr>
                <w:color w:val="000000"/>
                <w:sz w:val="24"/>
                <w:szCs w:val="51"/>
              </w:rPr>
              <w:t>建议等）</w:t>
            </w:r>
          </w:p>
          <w:p w14:paraId="799863C6" w14:textId="77777777" w:rsidR="006968EF" w:rsidRPr="00FF3CD7" w:rsidRDefault="006968EF" w:rsidP="006968EF">
            <w:pPr>
              <w:spacing w:afterLines="50" w:after="156"/>
              <w:rPr>
                <w:b/>
                <w:bCs/>
                <w:color w:val="000000"/>
                <w:szCs w:val="21"/>
              </w:rPr>
            </w:pPr>
            <w:r w:rsidRPr="00FF3CD7">
              <w:rPr>
                <w:b/>
                <w:bCs/>
                <w:color w:val="0000CC"/>
                <w:szCs w:val="21"/>
              </w:rPr>
              <w:t>（</w:t>
            </w:r>
            <w:r w:rsidR="001204E0" w:rsidRPr="00FF3CD7">
              <w:rPr>
                <w:color w:val="0000CC"/>
                <w:szCs w:val="21"/>
              </w:rPr>
              <w:t>中文五号宋体，英文五号</w:t>
            </w:r>
            <w:r w:rsidR="001204E0" w:rsidRPr="006265EE">
              <w:rPr>
                <w:rFonts w:ascii="Consolas" w:hAnsi="Consolas"/>
                <w:color w:val="0000CC"/>
                <w:szCs w:val="21"/>
              </w:rPr>
              <w:t>Consolas</w:t>
            </w:r>
            <w:r w:rsidR="001204E0" w:rsidRPr="00FF3CD7">
              <w:rPr>
                <w:color w:val="0000CC"/>
                <w:szCs w:val="21"/>
              </w:rPr>
              <w:t>字体，</w:t>
            </w:r>
            <w:r w:rsidR="001204E0">
              <w:rPr>
                <w:color w:val="0000CC"/>
                <w:szCs w:val="21"/>
              </w:rPr>
              <w:t>单</w:t>
            </w:r>
            <w:r w:rsidR="001204E0" w:rsidRPr="00FF3CD7">
              <w:rPr>
                <w:color w:val="0000CC"/>
                <w:szCs w:val="21"/>
              </w:rPr>
              <w:t>倍行距</w:t>
            </w:r>
            <w:r w:rsidRPr="00FF3CD7">
              <w:rPr>
                <w:color w:val="0000CC"/>
                <w:szCs w:val="21"/>
              </w:rPr>
              <w:t>)</w:t>
            </w:r>
          </w:p>
          <w:p w14:paraId="66389E09" w14:textId="77777777" w:rsidR="00570F3B" w:rsidRPr="00FF3CD7" w:rsidRDefault="00570F3B" w:rsidP="00570F3B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(</w:t>
            </w:r>
            <w:r w:rsidRPr="00FF3CD7">
              <w:rPr>
                <w:szCs w:val="21"/>
              </w:rPr>
              <w:t>一</w:t>
            </w:r>
            <w:r w:rsidRPr="00FF3CD7">
              <w:rPr>
                <w:szCs w:val="21"/>
              </w:rPr>
              <w:t>)</w:t>
            </w:r>
            <w:r w:rsidRPr="00FF3CD7">
              <w:rPr>
                <w:szCs w:val="21"/>
              </w:rPr>
              <w:t>实验中遇到的主要问题及解决方法</w:t>
            </w:r>
          </w:p>
          <w:p w14:paraId="2513A9E5" w14:textId="77777777" w:rsidR="00570F3B" w:rsidRPr="00FF3CD7" w:rsidRDefault="00570F3B" w:rsidP="00570F3B">
            <w:pPr>
              <w:spacing w:line="300" w:lineRule="auto"/>
              <w:ind w:firstLineChars="180" w:firstLine="378"/>
              <w:rPr>
                <w:szCs w:val="21"/>
              </w:rPr>
            </w:pPr>
            <w:r w:rsidRPr="00FF3CD7">
              <w:rPr>
                <w:szCs w:val="21"/>
              </w:rPr>
              <w:t>1.</w:t>
            </w:r>
            <w:r w:rsidRPr="00FF3CD7">
              <w:rPr>
                <w:szCs w:val="21"/>
              </w:rPr>
              <w:t>在题目</w:t>
            </w:r>
            <w:r w:rsidR="001204E0">
              <w:rPr>
                <w:szCs w:val="21"/>
              </w:rPr>
              <w:t>2</w:t>
            </w:r>
            <w:r w:rsidRPr="00FF3CD7">
              <w:rPr>
                <w:szCs w:val="21"/>
              </w:rPr>
              <w:t>中不改变</w:t>
            </w:r>
            <w:r w:rsidRPr="00FF3CD7">
              <w:rPr>
                <w:szCs w:val="21"/>
              </w:rPr>
              <w:t>main()</w:t>
            </w:r>
            <w:r w:rsidRPr="00FF3CD7">
              <w:rPr>
                <w:szCs w:val="21"/>
              </w:rPr>
              <w:t>函数中的对象的定义方式，若取消构造函数中参数的默认值，编译程序错误提示信息及出错原因是：</w:t>
            </w:r>
          </w:p>
          <w:p w14:paraId="440746A4" w14:textId="306EDCFE" w:rsidR="00570F3B" w:rsidRPr="00C25855" w:rsidRDefault="00403E8D" w:rsidP="00FA65AE">
            <w:pPr>
              <w:pStyle w:val="cpp"/>
            </w:pPr>
            <w:permStart w:id="553979738" w:edGrp="everyone"/>
            <w:r>
              <w:rPr>
                <w:rFonts w:hint="eastAsia"/>
              </w:rPr>
              <w:t>参数会</w:t>
            </w:r>
            <w:r w:rsidR="00B34AE8">
              <w:rPr>
                <w:rFonts w:hint="eastAsia"/>
              </w:rPr>
              <w:t>缺少初始值</w:t>
            </w:r>
            <w:r>
              <w:rPr>
                <w:rFonts w:hint="eastAsia"/>
              </w:rPr>
              <w:t>。</w:t>
            </w:r>
          </w:p>
          <w:permEnd w:id="553979738"/>
          <w:p w14:paraId="662DE515" w14:textId="77777777" w:rsidR="00570F3B" w:rsidRPr="00FF3CD7" w:rsidRDefault="00570F3B" w:rsidP="00570F3B">
            <w:pPr>
              <w:spacing w:line="300" w:lineRule="auto"/>
              <w:ind w:firstLineChars="180" w:firstLine="378"/>
              <w:rPr>
                <w:bCs/>
                <w:sz w:val="24"/>
              </w:rPr>
            </w:pPr>
            <w:r w:rsidRPr="00FF3CD7">
              <w:rPr>
                <w:bCs/>
                <w:szCs w:val="21"/>
              </w:rPr>
              <w:t>2.</w:t>
            </w:r>
            <w:r w:rsidRPr="00FF3CD7">
              <w:rPr>
                <w:bCs/>
                <w:szCs w:val="21"/>
              </w:rPr>
              <w:t>在题目</w:t>
            </w:r>
            <w:r w:rsidR="001204E0">
              <w:rPr>
                <w:bCs/>
                <w:szCs w:val="21"/>
              </w:rPr>
              <w:t>2</w:t>
            </w:r>
            <w:r w:rsidRPr="00FF3CD7">
              <w:rPr>
                <w:bCs/>
                <w:szCs w:val="21"/>
              </w:rPr>
              <w:t>中如果删除类中自定义的构造函数，仅使用系统默认构造函数，再编译，程序错误提示信息及出错原因是：</w:t>
            </w:r>
          </w:p>
          <w:p w14:paraId="2F2386D9" w14:textId="1DF66806" w:rsidR="00570F3B" w:rsidRPr="00FF3CD7" w:rsidRDefault="00FA65AE" w:rsidP="00FA65AE">
            <w:pPr>
              <w:pStyle w:val="cpp"/>
            </w:pPr>
            <w:permStart w:id="2061464793" w:edGrp="everyone"/>
            <w:r w:rsidRPr="00FA65AE">
              <w:rPr>
                <w:rFonts w:hint="eastAsia"/>
              </w:rPr>
              <w:t>默认构造函数只适用于无参的构造调用：当你删除了所有自定义的构造函数，</w:t>
            </w:r>
            <w:r w:rsidRPr="00FA65AE">
              <w:rPr>
                <w:rFonts w:hint="eastAsia"/>
              </w:rPr>
              <w:t>C++</w:t>
            </w:r>
            <w:r w:rsidRPr="00FA65AE">
              <w:rPr>
                <w:rFonts w:hint="eastAsia"/>
              </w:rPr>
              <w:t>编译器将为类</w:t>
            </w:r>
            <w:r w:rsidRPr="00FA65AE">
              <w:rPr>
                <w:rFonts w:hint="eastAsia"/>
              </w:rPr>
              <w:t xml:space="preserve"> Time </w:t>
            </w:r>
            <w:r w:rsidRPr="00FA65AE">
              <w:rPr>
                <w:rFonts w:hint="eastAsia"/>
              </w:rPr>
              <w:t>自动生成一个默认构造函数。这个自动生成的默认构造函数不带任何参数，也不会初始化类的任何成员变量。</w:t>
            </w:r>
          </w:p>
          <w:permEnd w:id="2061464793"/>
          <w:p w14:paraId="00F904A8" w14:textId="77777777" w:rsidR="00570F3B" w:rsidRPr="00FF3CD7" w:rsidRDefault="00570F3B" w:rsidP="00570F3B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bCs/>
                <w:szCs w:val="21"/>
                <w:u w:val="dash"/>
              </w:rPr>
            </w:pPr>
            <w:r w:rsidRPr="00FF3CD7">
              <w:rPr>
                <w:szCs w:val="21"/>
              </w:rPr>
              <w:t>3.</w:t>
            </w:r>
            <w:r w:rsidRPr="00FF3CD7">
              <w:rPr>
                <w:szCs w:val="21"/>
              </w:rPr>
              <w:t>在题目</w:t>
            </w:r>
            <w:r w:rsidR="001204E0">
              <w:rPr>
                <w:szCs w:val="21"/>
              </w:rPr>
              <w:t>2</w:t>
            </w:r>
            <w:r w:rsidRPr="00FF3CD7">
              <w:rPr>
                <w:szCs w:val="21"/>
              </w:rPr>
              <w:t>中如果将</w:t>
            </w:r>
            <w:r w:rsidRPr="00FF3CD7">
              <w:rPr>
                <w:szCs w:val="21"/>
              </w:rPr>
              <w:t>main()</w:t>
            </w:r>
            <w:r w:rsidRPr="00FF3CD7">
              <w:rPr>
                <w:szCs w:val="21"/>
              </w:rPr>
              <w:t>函数中的输出语句改为：</w:t>
            </w:r>
            <w:r w:rsidRPr="00FF3CD7">
              <w:rPr>
                <w:szCs w:val="21"/>
              </w:rPr>
              <w:t>cout&lt;&lt;</w:t>
            </w:r>
            <w:r w:rsidRPr="00FF3CD7">
              <w:rPr>
                <w:szCs w:val="21"/>
              </w:rPr>
              <w:t>对象名</w:t>
            </w:r>
            <w:r w:rsidRPr="00FF3CD7">
              <w:rPr>
                <w:szCs w:val="21"/>
              </w:rPr>
              <w:t>.Hour&lt;&lt;":"&lt;&lt;</w:t>
            </w:r>
            <w:r w:rsidRPr="00FF3CD7">
              <w:rPr>
                <w:szCs w:val="21"/>
              </w:rPr>
              <w:t>对象名</w:t>
            </w:r>
            <w:r w:rsidRPr="00FF3CD7">
              <w:rPr>
                <w:szCs w:val="21"/>
              </w:rPr>
              <w:t>.Minute&lt;&lt;":"&lt;&lt;</w:t>
            </w:r>
            <w:r w:rsidRPr="00FF3CD7">
              <w:rPr>
                <w:szCs w:val="21"/>
              </w:rPr>
              <w:t>对象名</w:t>
            </w:r>
            <w:r w:rsidRPr="00FF3CD7">
              <w:rPr>
                <w:szCs w:val="21"/>
              </w:rPr>
              <w:t xml:space="preserve">.Second&lt;&lt;endl; </w:t>
            </w:r>
            <w:r w:rsidRPr="00FF3CD7">
              <w:rPr>
                <w:szCs w:val="21"/>
              </w:rPr>
              <w:t>重新编译，会出现什么错误提示？在这种情况下，如果将成员变量的访问属性修改为</w:t>
            </w:r>
            <w:r w:rsidRPr="00FF3CD7">
              <w:rPr>
                <w:szCs w:val="21"/>
              </w:rPr>
              <w:t>public</w:t>
            </w:r>
            <w:r w:rsidRPr="00FF3CD7">
              <w:rPr>
                <w:szCs w:val="21"/>
              </w:rPr>
              <w:t>再编译，结果如何？</w:t>
            </w:r>
          </w:p>
          <w:p w14:paraId="0DCF60CE" w14:textId="05F7C64A" w:rsidR="00570F3B" w:rsidRPr="00FF3CD7" w:rsidRDefault="00D70F53" w:rsidP="005F7197">
            <w:pPr>
              <w:rPr>
                <w:bCs/>
                <w:szCs w:val="21"/>
              </w:rPr>
            </w:pPr>
            <w:permStart w:id="1525025797" w:edGrp="everyone"/>
            <w:r w:rsidRPr="00D70F53">
              <w:rPr>
                <w:bCs/>
                <w:szCs w:val="21"/>
              </w:rPr>
              <w:t>正在尝试从类的外部访问私有成员变量</w:t>
            </w:r>
            <w:r>
              <w:rPr>
                <w:rFonts w:hint="eastAsia"/>
                <w:bCs/>
                <w:szCs w:val="21"/>
              </w:rPr>
              <w:t>，这是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不允许的操作</w:t>
            </w:r>
            <w:r w:rsidR="00BC429F">
              <w:rPr>
                <w:rFonts w:hint="eastAsia"/>
                <w:bCs/>
                <w:szCs w:val="21"/>
              </w:rPr>
              <w:t>。</w:t>
            </w:r>
          </w:p>
          <w:permEnd w:id="1525025797"/>
          <w:p w14:paraId="67C182B8" w14:textId="77777777" w:rsidR="00570F3B" w:rsidRPr="00FF3CD7" w:rsidRDefault="00570F3B" w:rsidP="00570F3B">
            <w:pPr>
              <w:rPr>
                <w:szCs w:val="21"/>
              </w:rPr>
            </w:pPr>
            <w:r w:rsidRPr="00FF3CD7">
              <w:rPr>
                <w:szCs w:val="21"/>
              </w:rPr>
              <w:t xml:space="preserve">    4.</w:t>
            </w:r>
            <w:r w:rsidRPr="00FF3CD7">
              <w:rPr>
                <w:szCs w:val="21"/>
              </w:rPr>
              <w:t>其它问题及解决办法</w:t>
            </w:r>
          </w:p>
          <w:p w14:paraId="487B9391" w14:textId="1C057C15" w:rsidR="00570F3B" w:rsidRPr="00FF3CD7" w:rsidRDefault="000A5695" w:rsidP="005F7197">
            <w:pPr>
              <w:tabs>
                <w:tab w:val="left" w:pos="5625"/>
              </w:tabs>
              <w:rPr>
                <w:sz w:val="24"/>
                <w:szCs w:val="21"/>
              </w:rPr>
            </w:pPr>
            <w:permStart w:id="292585273" w:edGrp="everyone"/>
            <w:r>
              <w:rPr>
                <w:rFonts w:hint="eastAsia"/>
                <w:sz w:val="24"/>
                <w:szCs w:val="21"/>
              </w:rPr>
              <w:t>无</w:t>
            </w:r>
            <w:r w:rsidR="00240C46">
              <w:rPr>
                <w:rFonts w:hint="eastAsia"/>
                <w:sz w:val="24"/>
                <w:szCs w:val="21"/>
              </w:rPr>
              <w:t>。</w:t>
            </w:r>
          </w:p>
          <w:permEnd w:id="292585273"/>
          <w:p w14:paraId="47D90FD2" w14:textId="77777777" w:rsidR="00570F3B" w:rsidRPr="00FF3CD7" w:rsidRDefault="00570F3B" w:rsidP="00570F3B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sz w:val="24"/>
                <w:szCs w:val="21"/>
              </w:rPr>
            </w:pPr>
            <w:r w:rsidRPr="00FF3CD7">
              <w:rPr>
                <w:color w:val="000000"/>
                <w:szCs w:val="21"/>
              </w:rPr>
              <w:t>（二）实验心得</w:t>
            </w:r>
          </w:p>
          <w:p w14:paraId="3D7E2C21" w14:textId="4F17E69B" w:rsidR="00570F3B" w:rsidRPr="00FF3CD7" w:rsidRDefault="000B39CE" w:rsidP="000B39CE">
            <w:pPr>
              <w:pStyle w:val="cpp"/>
            </w:pPr>
            <w:permStart w:id="1873942458" w:edGrp="everyone"/>
            <w:r w:rsidRPr="000B39CE">
              <w:t>通过本次面向对象程序设计及</w:t>
            </w:r>
            <w:r w:rsidRPr="000B39CE">
              <w:t>C++</w:t>
            </w:r>
            <w:r w:rsidRPr="000B39CE">
              <w:t>课程的实验一，我对类和对象的概念有了更深刻的理解。实验过程中，我不仅学习到了如何定义类和对象，还掌握了构造函数、析构函数的使用，以及如何通过成员函数来实现对象间的交互。</w:t>
            </w:r>
            <w:r w:rsidRPr="000B39CE">
              <w:t xml:space="preserve"> </w:t>
            </w:r>
            <w:r w:rsidRPr="000B39CE">
              <w:t>在实验一中，我首先定义了一个</w:t>
            </w:r>
            <w:r w:rsidRPr="000B39CE">
              <w:t>BookCard</w:t>
            </w:r>
            <w:r w:rsidRPr="000B39CE">
              <w:t>类，用于模拟借书证的管理。在设计过程中，我特别注意了私有成员的使用，以确保数据的封装性。通过构造函数和析构函数，我学习到了对象的生命周期管理。此外，</w:t>
            </w:r>
            <w:r w:rsidRPr="000B39CE">
              <w:t>borrow</w:t>
            </w:r>
            <w:r w:rsidRPr="000B39CE">
              <w:t>和</w:t>
            </w:r>
            <w:r w:rsidRPr="000B39CE">
              <w:t>display</w:t>
            </w:r>
            <w:r w:rsidRPr="000B39CE">
              <w:t>函数的实现，让我对类的方法实现有了更深的认识。</w:t>
            </w:r>
            <w:r w:rsidRPr="000B39CE">
              <w:t xml:space="preserve"> </w:t>
            </w:r>
            <w:r w:rsidRPr="000B39CE">
              <w:t>在实现</w:t>
            </w:r>
            <w:r w:rsidRPr="000B39CE">
              <w:t>Time</w:t>
            </w:r>
            <w:r w:rsidRPr="000B39CE">
              <w:t>类时，我遇到了一些挑战，尤其是在处理时间增加一秒时的进位逻辑。通过不断调试和思考，我最终理解了如何正确处理小时、分钟和秒之间的进位关系。这个过程锻炼了我的逻辑思维能力，也加深了我对</w:t>
            </w:r>
            <w:r w:rsidRPr="000B39CE">
              <w:t>C++</w:t>
            </w:r>
            <w:r w:rsidRPr="000B39CE">
              <w:t>编程的理解。</w:t>
            </w:r>
            <w:r w:rsidRPr="000B39CE">
              <w:t xml:space="preserve"> </w:t>
            </w:r>
            <w:r w:rsidRPr="000B39CE">
              <w:t>此外，通过实验中的函数调用和参数传递，我了解到了对象、引用和指针作为参数时，构造函数和析构函数的调用机制。我认识到了引用和指针在避免对象拷贝、提高程序效率方面的重要性。</w:t>
            </w:r>
            <w:r w:rsidRPr="000B39CE">
              <w:t xml:space="preserve"> </w:t>
            </w:r>
            <w:r w:rsidRPr="000B39CE">
              <w:t>在实验的最后部分，我学习了友元类和友元函数的概念。通过尝试不同的访问权限，我体会到了友元在实现类间特定数据共享时的便利性，同时也理解了其在安全性方面的限制。</w:t>
            </w:r>
            <w:r w:rsidRPr="000B39CE">
              <w:t xml:space="preserve"> </w:t>
            </w:r>
            <w:r w:rsidRPr="000B39CE">
              <w:t>总结来说，这次实验不仅加深了我对</w:t>
            </w:r>
            <w:r w:rsidRPr="000B39CE">
              <w:t>C++</w:t>
            </w:r>
            <w:r w:rsidRPr="000B39CE">
              <w:t>面向对象编程的理解，而且提高了我的程序设计能力和解决问题的能力。我认识到了编程不仅仅是写代码，更重要的是如何设计出结构清晰、逻辑严谨的程序。在未来的学习中，我将继续探索面向对象设计的最佳实践，以提升我的编程技能。</w:t>
            </w:r>
          </w:p>
          <w:permEnd w:id="1873942458"/>
          <w:p w14:paraId="2C6FBE76" w14:textId="77777777" w:rsidR="00570F3B" w:rsidRPr="00FF3CD7" w:rsidRDefault="00570F3B" w:rsidP="00570F3B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bCs/>
                <w:color w:val="000000"/>
                <w:szCs w:val="21"/>
              </w:rPr>
            </w:pPr>
            <w:r w:rsidRPr="00FF3CD7">
              <w:rPr>
                <w:color w:val="000000"/>
                <w:szCs w:val="21"/>
              </w:rPr>
              <w:lastRenderedPageBreak/>
              <w:t>（三）意见与建议（没有可省略）</w:t>
            </w:r>
          </w:p>
          <w:p w14:paraId="375F7E85" w14:textId="77777777" w:rsidR="00746A35" w:rsidRPr="00746A35" w:rsidRDefault="00746A35" w:rsidP="00746A35">
            <w:pPr>
              <w:pStyle w:val="cpp"/>
              <w:numPr>
                <w:ilvl w:val="0"/>
                <w:numId w:val="9"/>
              </w:numPr>
            </w:pPr>
            <w:permStart w:id="1126649805" w:edGrp="everyone"/>
            <w:r w:rsidRPr="00746A35">
              <w:rPr>
                <w:b/>
              </w:rPr>
              <w:t>实验指导书的完善</w:t>
            </w:r>
            <w:r w:rsidRPr="00746A35">
              <w:t>：实验指导书已相当详尽，但建议在某些复杂的程序设计部分，如时间类中增加一秒的逻辑处理，可以提供更多的示例代码或详细步骤说明，帮助学生更好地理解。</w:t>
            </w:r>
          </w:p>
          <w:p w14:paraId="48EB817C" w14:textId="77777777" w:rsidR="00746A35" w:rsidRPr="00746A35" w:rsidRDefault="00746A35" w:rsidP="00746A35">
            <w:pPr>
              <w:pStyle w:val="cpp"/>
              <w:numPr>
                <w:ilvl w:val="0"/>
                <w:numId w:val="9"/>
              </w:numPr>
            </w:pPr>
            <w:r w:rsidRPr="00746A35">
              <w:rPr>
                <w:b/>
              </w:rPr>
              <w:t>增加实践案例</w:t>
            </w:r>
            <w:r w:rsidRPr="00746A35">
              <w:t>：希望在实验中增加更多与实际应用相关的案例，如数据库管理、网络编程等，以增强实验的实用性和趣味性。</w:t>
            </w:r>
          </w:p>
          <w:p w14:paraId="0FF29966" w14:textId="2E06C3A1" w:rsidR="00CF63F3" w:rsidRPr="00746A35" w:rsidRDefault="00746A35" w:rsidP="00746A35">
            <w:pPr>
              <w:pStyle w:val="cpp"/>
              <w:numPr>
                <w:ilvl w:val="0"/>
                <w:numId w:val="9"/>
              </w:numPr>
            </w:pPr>
            <w:r w:rsidRPr="00746A35">
              <w:rPr>
                <w:b/>
              </w:rPr>
              <w:t>增强互动性</w:t>
            </w:r>
            <w:r w:rsidRPr="00746A35">
              <w:t>：建议在实验课中增加学生之间的互动环节，如小组讨论、代码互评等，以促进学生之间的交流和学习。</w:t>
            </w:r>
          </w:p>
          <w:permEnd w:id="1126649805"/>
          <w:p w14:paraId="68F395A6" w14:textId="77777777" w:rsidR="00CF63F3" w:rsidRPr="00FF3CD7" w:rsidRDefault="00CF63F3" w:rsidP="00570F3B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7D1BF8A3" w14:textId="77777777" w:rsidR="00074179" w:rsidRPr="00FF3CD7" w:rsidRDefault="00074179" w:rsidP="00074179">
      <w:pPr>
        <w:jc w:val="center"/>
        <w:rPr>
          <w:sz w:val="24"/>
        </w:rPr>
      </w:pPr>
      <w:r w:rsidRPr="00FF3CD7">
        <w:rPr>
          <w:sz w:val="24"/>
        </w:rPr>
        <w:lastRenderedPageBreak/>
        <w:br w:type="page"/>
      </w:r>
      <w:r w:rsidRPr="00FF3CD7">
        <w:rPr>
          <w:b/>
          <w:bCs/>
          <w:color w:val="000000"/>
          <w:sz w:val="30"/>
          <w:szCs w:val="51"/>
        </w:rPr>
        <w:lastRenderedPageBreak/>
        <w:t>实</w:t>
      </w:r>
      <w:r w:rsidRPr="00FF3CD7">
        <w:rPr>
          <w:b/>
          <w:bCs/>
          <w:color w:val="000000"/>
          <w:sz w:val="30"/>
          <w:szCs w:val="51"/>
        </w:rPr>
        <w:t xml:space="preserve"> </w:t>
      </w:r>
      <w:r w:rsidRPr="00FF3CD7">
        <w:rPr>
          <w:b/>
          <w:bCs/>
          <w:color w:val="000000"/>
          <w:sz w:val="30"/>
          <w:szCs w:val="51"/>
        </w:rPr>
        <w:t>验</w:t>
      </w:r>
      <w:r w:rsidRPr="00FF3CD7">
        <w:rPr>
          <w:b/>
          <w:bCs/>
          <w:color w:val="000000"/>
          <w:sz w:val="30"/>
          <w:szCs w:val="51"/>
        </w:rPr>
        <w:t xml:space="preserve"> </w:t>
      </w:r>
      <w:r w:rsidRPr="00FF3CD7">
        <w:rPr>
          <w:b/>
          <w:bCs/>
          <w:color w:val="000000"/>
          <w:sz w:val="30"/>
          <w:szCs w:val="51"/>
        </w:rPr>
        <w:t>报</w:t>
      </w:r>
      <w:r w:rsidRPr="00FF3CD7">
        <w:rPr>
          <w:b/>
          <w:bCs/>
          <w:color w:val="000000"/>
          <w:sz w:val="30"/>
          <w:szCs w:val="51"/>
        </w:rPr>
        <w:t xml:space="preserve"> </w:t>
      </w:r>
      <w:r w:rsidRPr="00FF3CD7">
        <w:rPr>
          <w:b/>
          <w:bCs/>
          <w:color w:val="000000"/>
          <w:sz w:val="30"/>
          <w:szCs w:val="51"/>
        </w:rPr>
        <w:t>告</w:t>
      </w:r>
    </w:p>
    <w:tbl>
      <w:tblPr>
        <w:tblW w:w="9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3466"/>
        <w:gridCol w:w="992"/>
        <w:gridCol w:w="993"/>
        <w:gridCol w:w="992"/>
        <w:gridCol w:w="1134"/>
        <w:gridCol w:w="1018"/>
      </w:tblGrid>
      <w:tr w:rsidR="00074179" w:rsidRPr="00FF3CD7" w14:paraId="216F14FD" w14:textId="77777777" w:rsidTr="00766035">
        <w:trPr>
          <w:trHeight w:val="2646"/>
          <w:jc w:val="center"/>
        </w:trPr>
        <w:tc>
          <w:tcPr>
            <w:tcW w:w="9126" w:type="dxa"/>
            <w:gridSpan w:val="7"/>
          </w:tcPr>
          <w:p w14:paraId="351E8E69" w14:textId="77777777" w:rsidR="00074179" w:rsidRPr="00FF3CD7" w:rsidRDefault="00074179" w:rsidP="002E7002">
            <w:pPr>
              <w:numPr>
                <w:ilvl w:val="0"/>
                <w:numId w:val="6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FF3CD7">
              <w:rPr>
                <w:sz w:val="24"/>
              </w:rPr>
              <w:br w:type="page"/>
            </w:r>
            <w:r w:rsidRPr="00FF3CD7">
              <w:rPr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704A1C19" w14:textId="77777777" w:rsidR="008B4503" w:rsidRPr="00766035" w:rsidRDefault="008B4503" w:rsidP="002E7002">
            <w:pPr>
              <w:spacing w:line="300" w:lineRule="auto"/>
              <w:rPr>
                <w:b/>
                <w:kern w:val="0"/>
                <w:szCs w:val="21"/>
              </w:rPr>
            </w:pPr>
            <w:r w:rsidRPr="00766035">
              <w:rPr>
                <w:b/>
                <w:kern w:val="0"/>
                <w:szCs w:val="21"/>
              </w:rPr>
              <w:t>信息安全：</w:t>
            </w:r>
          </w:p>
          <w:p w14:paraId="6624CFA2" w14:textId="77777777" w:rsidR="008B4503" w:rsidRPr="00FF3CD7" w:rsidRDefault="008B4503" w:rsidP="008B4503">
            <w:pPr>
              <w:spacing w:line="300" w:lineRule="auto"/>
              <w:rPr>
                <w:color w:val="000000"/>
                <w:kern w:val="24"/>
                <w:szCs w:val="21"/>
              </w:rPr>
            </w:pPr>
            <w:r w:rsidRPr="00FF3CD7">
              <w:rPr>
                <w:color w:val="000000"/>
                <w:kern w:val="24"/>
                <w:szCs w:val="21"/>
              </w:rPr>
              <w:t>1</w:t>
            </w:r>
            <w:r w:rsidR="00A20D6E">
              <w:rPr>
                <w:rFonts w:hint="eastAsia"/>
                <w:color w:val="000000"/>
                <w:kern w:val="24"/>
                <w:szCs w:val="21"/>
              </w:rPr>
              <w:t>.</w:t>
            </w:r>
            <w:r w:rsidRPr="00FF3CD7">
              <w:rPr>
                <w:color w:val="000000"/>
                <w:kern w:val="24"/>
                <w:szCs w:val="21"/>
              </w:rPr>
              <w:t>2-</w:t>
            </w:r>
            <w:r w:rsidR="00A20D6E">
              <w:rPr>
                <w:color w:val="000000"/>
                <w:kern w:val="24"/>
                <w:szCs w:val="21"/>
              </w:rPr>
              <w:t>M</w:t>
            </w:r>
            <w:r w:rsidRPr="00FF3CD7">
              <w:rPr>
                <w:color w:val="000000"/>
                <w:kern w:val="24"/>
                <w:szCs w:val="21"/>
              </w:rPr>
              <w:t>掌握计算机软硬件相关工程基础知识，能将其用于分析</w:t>
            </w:r>
            <w:r w:rsidR="00A20D6E">
              <w:rPr>
                <w:color w:val="000000"/>
                <w:kern w:val="24"/>
                <w:szCs w:val="21"/>
              </w:rPr>
              <w:t>信息安全</w:t>
            </w:r>
            <w:r w:rsidRPr="00FF3CD7">
              <w:rPr>
                <w:color w:val="000000"/>
                <w:kern w:val="24"/>
                <w:szCs w:val="21"/>
              </w:rPr>
              <w:t>领域的相关工程问题。</w:t>
            </w:r>
          </w:p>
          <w:p w14:paraId="2D3E7110" w14:textId="77777777" w:rsidR="008B4503" w:rsidRDefault="008B4503" w:rsidP="008B4503">
            <w:pPr>
              <w:spacing w:line="300" w:lineRule="auto"/>
              <w:rPr>
                <w:kern w:val="0"/>
                <w:szCs w:val="21"/>
              </w:rPr>
            </w:pPr>
            <w:r w:rsidRPr="00FF3CD7">
              <w:rPr>
                <w:kern w:val="0"/>
                <w:szCs w:val="21"/>
              </w:rPr>
              <w:t>3</w:t>
            </w:r>
            <w:r w:rsidR="00A20D6E">
              <w:rPr>
                <w:kern w:val="0"/>
                <w:szCs w:val="21"/>
              </w:rPr>
              <w:t>.</w:t>
            </w:r>
            <w:r w:rsidRPr="00FF3CD7">
              <w:rPr>
                <w:kern w:val="0"/>
                <w:szCs w:val="21"/>
              </w:rPr>
              <w:t>1-H</w:t>
            </w:r>
            <w:r w:rsidR="00A20D6E">
              <w:rPr>
                <w:color w:val="000000"/>
                <w:kern w:val="24"/>
              </w:rPr>
              <w:t>掌握信息安全领域所涉及的软硬件系统，从数字电路、计算机系统、到各类系统软件的基本理论与设计结构。</w:t>
            </w:r>
          </w:p>
          <w:p w14:paraId="4F844C47" w14:textId="77777777" w:rsidR="00074179" w:rsidRPr="00766035" w:rsidRDefault="00074179" w:rsidP="00766035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permStart w:id="1706063041" w:edGrp="everyone"/>
            <w:permEnd w:id="1706063041"/>
          </w:p>
        </w:tc>
      </w:tr>
      <w:tr w:rsidR="00074179" w:rsidRPr="00FF3CD7" w14:paraId="30CCA1D9" w14:textId="77777777" w:rsidTr="00766035">
        <w:trPr>
          <w:trHeight w:val="558"/>
          <w:jc w:val="center"/>
        </w:trPr>
        <w:tc>
          <w:tcPr>
            <w:tcW w:w="9126" w:type="dxa"/>
            <w:gridSpan w:val="7"/>
          </w:tcPr>
          <w:p w14:paraId="3D84F58B" w14:textId="77777777" w:rsidR="00074179" w:rsidRPr="00FF3CD7" w:rsidRDefault="00074179" w:rsidP="002E7002">
            <w:pPr>
              <w:rPr>
                <w:b/>
                <w:bCs/>
                <w:color w:val="000000"/>
                <w:sz w:val="24"/>
              </w:rPr>
            </w:pPr>
            <w:r w:rsidRPr="00FF3CD7">
              <w:rPr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074179" w:rsidRPr="00FF3CD7" w14:paraId="139C15D9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 w:val="restart"/>
            <w:textDirection w:val="tbRlV"/>
          </w:tcPr>
          <w:p w14:paraId="3569DF32" w14:textId="77777777" w:rsidR="00074179" w:rsidRPr="00FF3CD7" w:rsidRDefault="00074179" w:rsidP="002E7002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评</w:t>
            </w:r>
            <w:r w:rsidRPr="00FF3CD7">
              <w:rPr>
                <w:b/>
                <w:bCs/>
                <w:szCs w:val="21"/>
              </w:rPr>
              <w:t xml:space="preserve">            </w:t>
            </w:r>
            <w:r w:rsidRPr="00FF3CD7">
              <w:rPr>
                <w:b/>
                <w:bCs/>
                <w:szCs w:val="21"/>
              </w:rPr>
              <w:t>分</w:t>
            </w:r>
            <w:r w:rsidRPr="00FF3CD7">
              <w:rPr>
                <w:b/>
                <w:bCs/>
                <w:szCs w:val="21"/>
              </w:rPr>
              <w:t xml:space="preserve">             </w:t>
            </w:r>
            <w:r w:rsidRPr="00FF3CD7">
              <w:rPr>
                <w:b/>
                <w:bCs/>
                <w:szCs w:val="21"/>
              </w:rPr>
              <w:t>细</w:t>
            </w:r>
            <w:r w:rsidRPr="00FF3CD7">
              <w:rPr>
                <w:b/>
                <w:bCs/>
                <w:szCs w:val="21"/>
              </w:rPr>
              <w:t xml:space="preserve">            </w:t>
            </w:r>
            <w:r w:rsidRPr="00FF3CD7">
              <w:rPr>
                <w:b/>
                <w:bCs/>
                <w:szCs w:val="21"/>
              </w:rPr>
              <w:t>则</w:t>
            </w:r>
          </w:p>
        </w:tc>
        <w:tc>
          <w:tcPr>
            <w:tcW w:w="3466" w:type="dxa"/>
            <w:vAlign w:val="center"/>
          </w:tcPr>
          <w:p w14:paraId="39A44114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评分项</w:t>
            </w:r>
          </w:p>
        </w:tc>
        <w:tc>
          <w:tcPr>
            <w:tcW w:w="992" w:type="dxa"/>
            <w:vAlign w:val="center"/>
          </w:tcPr>
          <w:p w14:paraId="6D6173C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优秀</w:t>
            </w:r>
          </w:p>
        </w:tc>
        <w:tc>
          <w:tcPr>
            <w:tcW w:w="993" w:type="dxa"/>
            <w:vAlign w:val="center"/>
          </w:tcPr>
          <w:p w14:paraId="4EA39F7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良好</w:t>
            </w:r>
          </w:p>
        </w:tc>
        <w:tc>
          <w:tcPr>
            <w:tcW w:w="992" w:type="dxa"/>
            <w:vAlign w:val="center"/>
          </w:tcPr>
          <w:p w14:paraId="762A6489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中等</w:t>
            </w:r>
          </w:p>
        </w:tc>
        <w:tc>
          <w:tcPr>
            <w:tcW w:w="1134" w:type="dxa"/>
            <w:vAlign w:val="center"/>
          </w:tcPr>
          <w:p w14:paraId="535FCBB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合格</w:t>
            </w:r>
          </w:p>
        </w:tc>
        <w:tc>
          <w:tcPr>
            <w:tcW w:w="1018" w:type="dxa"/>
            <w:vAlign w:val="center"/>
          </w:tcPr>
          <w:p w14:paraId="1D16ED5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不合格</w:t>
            </w:r>
          </w:p>
        </w:tc>
      </w:tr>
      <w:tr w:rsidR="00074179" w:rsidRPr="00FF3CD7" w14:paraId="3B6EBCD3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  <w:textDirection w:val="tbRlV"/>
          </w:tcPr>
          <w:p w14:paraId="65FEE73E" w14:textId="77777777" w:rsidR="00074179" w:rsidRPr="00FF3CD7" w:rsidRDefault="00074179" w:rsidP="002E7002">
            <w:pPr>
              <w:ind w:left="113" w:right="113"/>
              <w:rPr>
                <w:b/>
                <w:bCs/>
                <w:szCs w:val="21"/>
              </w:rPr>
            </w:pPr>
            <w:permStart w:id="193878942" w:edGrp="everyone" w:colFirst="2" w:colLast="2"/>
            <w:permStart w:id="1386640176" w:edGrp="everyone" w:colFirst="3" w:colLast="3"/>
            <w:permStart w:id="1478911715" w:edGrp="everyone" w:colFirst="4" w:colLast="4"/>
            <w:permStart w:id="2041607382" w:edGrp="everyone" w:colFirst="5" w:colLast="5"/>
            <w:permStart w:id="1695690296" w:edGrp="everyone" w:colFirst="6" w:colLast="6"/>
          </w:p>
        </w:tc>
        <w:tc>
          <w:tcPr>
            <w:tcW w:w="3466" w:type="dxa"/>
            <w:vAlign w:val="center"/>
          </w:tcPr>
          <w:p w14:paraId="7EFA2550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遵守实验室规章制度</w:t>
            </w:r>
          </w:p>
        </w:tc>
        <w:tc>
          <w:tcPr>
            <w:tcW w:w="992" w:type="dxa"/>
            <w:vAlign w:val="center"/>
          </w:tcPr>
          <w:p w14:paraId="5D766E90" w14:textId="77777777" w:rsidR="00074179" w:rsidRPr="00FF3CD7" w:rsidRDefault="00766035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993" w:type="dxa"/>
            <w:vAlign w:val="center"/>
          </w:tcPr>
          <w:p w14:paraId="237C77EF" w14:textId="77777777" w:rsidR="00074179" w:rsidRPr="00FF3CD7" w:rsidRDefault="00766035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911DBB2" w14:textId="77777777" w:rsidR="00074179" w:rsidRPr="00FF3CD7" w:rsidRDefault="00766035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D262DA1" w14:textId="77777777" w:rsidR="00074179" w:rsidRPr="00FF3CD7" w:rsidRDefault="00766035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018" w:type="dxa"/>
            <w:vAlign w:val="center"/>
          </w:tcPr>
          <w:p w14:paraId="7CB15DF7" w14:textId="77777777" w:rsidR="00074179" w:rsidRPr="00FF3CD7" w:rsidRDefault="00766035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074179" w:rsidRPr="00FF3CD7" w14:paraId="05BB0FF2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224EBA4E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341130591" w:edGrp="everyone" w:colFirst="2" w:colLast="2"/>
            <w:permStart w:id="359085293" w:edGrp="everyone" w:colFirst="3" w:colLast="3"/>
            <w:permStart w:id="1976128176" w:edGrp="everyone" w:colFirst="4" w:colLast="4"/>
            <w:permStart w:id="306144082" w:edGrp="everyone" w:colFirst="5" w:colLast="5"/>
            <w:permStart w:id="185481179" w:edGrp="everyone" w:colFirst="6" w:colLast="6"/>
            <w:permEnd w:id="193878942"/>
            <w:permEnd w:id="1386640176"/>
            <w:permEnd w:id="1478911715"/>
            <w:permEnd w:id="2041607382"/>
            <w:permEnd w:id="1695690296"/>
          </w:p>
        </w:tc>
        <w:tc>
          <w:tcPr>
            <w:tcW w:w="3466" w:type="dxa"/>
            <w:vAlign w:val="center"/>
          </w:tcPr>
          <w:p w14:paraId="414DF909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学习态度</w:t>
            </w:r>
          </w:p>
        </w:tc>
        <w:tc>
          <w:tcPr>
            <w:tcW w:w="992" w:type="dxa"/>
            <w:vAlign w:val="center"/>
          </w:tcPr>
          <w:p w14:paraId="675798AC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2688E67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6CFF0161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0DE4DA61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1F9A83B2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7F0E1B09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745F66F1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554399138" w:edGrp="everyone" w:colFirst="2" w:colLast="2"/>
            <w:permStart w:id="224398386" w:edGrp="everyone" w:colFirst="3" w:colLast="3"/>
            <w:permStart w:id="511787523" w:edGrp="everyone" w:colFirst="4" w:colLast="4"/>
            <w:permStart w:id="1320054065" w:edGrp="everyone" w:colFirst="5" w:colLast="5"/>
            <w:permStart w:id="1445871298" w:edGrp="everyone" w:colFirst="6" w:colLast="6"/>
            <w:permEnd w:id="341130591"/>
            <w:permEnd w:id="359085293"/>
            <w:permEnd w:id="1976128176"/>
            <w:permEnd w:id="306144082"/>
            <w:permEnd w:id="185481179"/>
          </w:p>
        </w:tc>
        <w:tc>
          <w:tcPr>
            <w:tcW w:w="3466" w:type="dxa"/>
            <w:vAlign w:val="center"/>
          </w:tcPr>
          <w:p w14:paraId="0AFD15F4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算法思想准备情况</w:t>
            </w:r>
          </w:p>
        </w:tc>
        <w:tc>
          <w:tcPr>
            <w:tcW w:w="992" w:type="dxa"/>
            <w:vAlign w:val="center"/>
          </w:tcPr>
          <w:p w14:paraId="2A3FE26C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6FDE0639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33A1B35E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5D6ADDF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67D204C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08581FDE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5B3012D1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215849737" w:edGrp="everyone" w:colFirst="2" w:colLast="2"/>
            <w:permStart w:id="422540125" w:edGrp="everyone" w:colFirst="3" w:colLast="3"/>
            <w:permStart w:id="1409962728" w:edGrp="everyone" w:colFirst="4" w:colLast="4"/>
            <w:permStart w:id="2068070040" w:edGrp="everyone" w:colFirst="5" w:colLast="5"/>
            <w:permStart w:id="1205092814" w:edGrp="everyone" w:colFirst="6" w:colLast="6"/>
            <w:permEnd w:id="1554399138"/>
            <w:permEnd w:id="224398386"/>
            <w:permEnd w:id="511787523"/>
            <w:permEnd w:id="1320054065"/>
            <w:permEnd w:id="1445871298"/>
          </w:p>
        </w:tc>
        <w:tc>
          <w:tcPr>
            <w:tcW w:w="3466" w:type="dxa"/>
            <w:vAlign w:val="center"/>
          </w:tcPr>
          <w:p w14:paraId="5E4EC127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程序设计能力</w:t>
            </w:r>
          </w:p>
        </w:tc>
        <w:tc>
          <w:tcPr>
            <w:tcW w:w="992" w:type="dxa"/>
            <w:vAlign w:val="center"/>
          </w:tcPr>
          <w:p w14:paraId="0E54DE39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68DDD725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21938740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33B86FC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45A5E53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32DB006A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37CB3ECC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697387283" w:edGrp="everyone" w:colFirst="2" w:colLast="2"/>
            <w:permStart w:id="1761763159" w:edGrp="everyone" w:colFirst="3" w:colLast="3"/>
            <w:permStart w:id="1122909796" w:edGrp="everyone" w:colFirst="4" w:colLast="4"/>
            <w:permStart w:id="1432251607" w:edGrp="everyone" w:colFirst="5" w:colLast="5"/>
            <w:permStart w:id="1319515117" w:edGrp="everyone" w:colFirst="6" w:colLast="6"/>
            <w:permEnd w:id="1215849737"/>
            <w:permEnd w:id="422540125"/>
            <w:permEnd w:id="1409962728"/>
            <w:permEnd w:id="2068070040"/>
            <w:permEnd w:id="1205092814"/>
          </w:p>
        </w:tc>
        <w:tc>
          <w:tcPr>
            <w:tcW w:w="3466" w:type="dxa"/>
            <w:vAlign w:val="center"/>
          </w:tcPr>
          <w:p w14:paraId="0B34E5F7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解决问题能力</w:t>
            </w:r>
          </w:p>
        </w:tc>
        <w:tc>
          <w:tcPr>
            <w:tcW w:w="992" w:type="dxa"/>
            <w:vAlign w:val="center"/>
          </w:tcPr>
          <w:p w14:paraId="0766DDA5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1051BD2A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2AD2ACE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6F40000B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054E95F1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690E3C02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16ABAF63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494762372" w:edGrp="everyone" w:colFirst="2" w:colLast="2"/>
            <w:permStart w:id="1822457173" w:edGrp="everyone" w:colFirst="3" w:colLast="3"/>
            <w:permStart w:id="477918726" w:edGrp="everyone" w:colFirst="4" w:colLast="4"/>
            <w:permStart w:id="1186464799" w:edGrp="everyone" w:colFirst="5" w:colLast="5"/>
            <w:permStart w:id="1632974887" w:edGrp="everyone" w:colFirst="6" w:colLast="6"/>
            <w:permEnd w:id="697387283"/>
            <w:permEnd w:id="1761763159"/>
            <w:permEnd w:id="1122909796"/>
            <w:permEnd w:id="1432251607"/>
            <w:permEnd w:id="1319515117"/>
          </w:p>
        </w:tc>
        <w:tc>
          <w:tcPr>
            <w:tcW w:w="3466" w:type="dxa"/>
            <w:vAlign w:val="center"/>
          </w:tcPr>
          <w:p w14:paraId="53742A60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算法设计合理性</w:t>
            </w:r>
          </w:p>
        </w:tc>
        <w:tc>
          <w:tcPr>
            <w:tcW w:w="992" w:type="dxa"/>
            <w:vAlign w:val="center"/>
          </w:tcPr>
          <w:p w14:paraId="2A8A94AB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21763E4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503F5785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290D789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04D7E23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07EA31C9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6221055F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435909112" w:edGrp="everyone" w:colFirst="2" w:colLast="2"/>
            <w:permStart w:id="1856385153" w:edGrp="everyone" w:colFirst="3" w:colLast="3"/>
            <w:permStart w:id="515974743" w:edGrp="everyone" w:colFirst="4" w:colLast="4"/>
            <w:permStart w:id="1331759389" w:edGrp="everyone" w:colFirst="5" w:colLast="5"/>
            <w:permStart w:id="1219326655" w:edGrp="everyone" w:colFirst="6" w:colLast="6"/>
            <w:permEnd w:id="494762372"/>
            <w:permEnd w:id="1822457173"/>
            <w:permEnd w:id="477918726"/>
            <w:permEnd w:id="1186464799"/>
            <w:permEnd w:id="1632974887"/>
          </w:p>
        </w:tc>
        <w:tc>
          <w:tcPr>
            <w:tcW w:w="3466" w:type="dxa"/>
            <w:vAlign w:val="center"/>
          </w:tcPr>
          <w:p w14:paraId="27D7F5E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算法效能评价</w:t>
            </w:r>
          </w:p>
        </w:tc>
        <w:tc>
          <w:tcPr>
            <w:tcW w:w="992" w:type="dxa"/>
            <w:vAlign w:val="center"/>
          </w:tcPr>
          <w:p w14:paraId="2300E04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73A8E35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3125D7B2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13D09AEA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44D3AEEA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39288A3E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3E849947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759849767" w:edGrp="everyone" w:colFirst="2" w:colLast="2"/>
            <w:permStart w:id="588917256" w:edGrp="everyone" w:colFirst="3" w:colLast="3"/>
            <w:permStart w:id="338057268" w:edGrp="everyone" w:colFirst="4" w:colLast="4"/>
            <w:permStart w:id="325792758" w:edGrp="everyone" w:colFirst="5" w:colLast="5"/>
            <w:permStart w:id="964303851" w:edGrp="everyone" w:colFirst="6" w:colLast="6"/>
            <w:permEnd w:id="1435909112"/>
            <w:permEnd w:id="1856385153"/>
            <w:permEnd w:id="515974743"/>
            <w:permEnd w:id="1331759389"/>
            <w:permEnd w:id="1219326655"/>
          </w:p>
        </w:tc>
        <w:tc>
          <w:tcPr>
            <w:tcW w:w="3466" w:type="dxa"/>
            <w:vAlign w:val="center"/>
          </w:tcPr>
          <w:p w14:paraId="7FF9078A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报告书写认真程度</w:t>
            </w:r>
          </w:p>
        </w:tc>
        <w:tc>
          <w:tcPr>
            <w:tcW w:w="992" w:type="dxa"/>
            <w:vAlign w:val="center"/>
          </w:tcPr>
          <w:p w14:paraId="0FA335AB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034E906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78068A7E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2DFC0421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3837363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3561CD7D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634C3C52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871590445" w:edGrp="everyone" w:colFirst="2" w:colLast="2"/>
            <w:permStart w:id="1347513876" w:edGrp="everyone" w:colFirst="3" w:colLast="3"/>
            <w:permStart w:id="200933732" w:edGrp="everyone" w:colFirst="4" w:colLast="4"/>
            <w:permStart w:id="95232332" w:edGrp="everyone" w:colFirst="5" w:colLast="5"/>
            <w:permStart w:id="1997566389" w:edGrp="everyone" w:colFirst="6" w:colLast="6"/>
            <w:permEnd w:id="759849767"/>
            <w:permEnd w:id="588917256"/>
            <w:permEnd w:id="338057268"/>
            <w:permEnd w:id="325792758"/>
            <w:permEnd w:id="964303851"/>
          </w:p>
        </w:tc>
        <w:tc>
          <w:tcPr>
            <w:tcW w:w="3466" w:type="dxa"/>
            <w:vAlign w:val="center"/>
          </w:tcPr>
          <w:p w14:paraId="7EB300C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内容详实程度</w:t>
            </w:r>
          </w:p>
        </w:tc>
        <w:tc>
          <w:tcPr>
            <w:tcW w:w="992" w:type="dxa"/>
            <w:vAlign w:val="center"/>
          </w:tcPr>
          <w:p w14:paraId="3432078C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7E584851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1BDB500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479AC9AE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1837F294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097BB43A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04151752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553090840" w:edGrp="everyone" w:colFirst="2" w:colLast="2"/>
            <w:permStart w:id="1774936589" w:edGrp="everyone" w:colFirst="3" w:colLast="3"/>
            <w:permStart w:id="1229676738" w:edGrp="everyone" w:colFirst="4" w:colLast="4"/>
            <w:permStart w:id="778965557" w:edGrp="everyone" w:colFirst="5" w:colLast="5"/>
            <w:permStart w:id="157907435" w:edGrp="everyone" w:colFirst="6" w:colLast="6"/>
            <w:permEnd w:id="1871590445"/>
            <w:permEnd w:id="1347513876"/>
            <w:permEnd w:id="200933732"/>
            <w:permEnd w:id="95232332"/>
            <w:permEnd w:id="1997566389"/>
          </w:p>
        </w:tc>
        <w:tc>
          <w:tcPr>
            <w:tcW w:w="3466" w:type="dxa"/>
            <w:vAlign w:val="center"/>
          </w:tcPr>
          <w:p w14:paraId="382C4F4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文字表达熟练程度</w:t>
            </w:r>
          </w:p>
        </w:tc>
        <w:tc>
          <w:tcPr>
            <w:tcW w:w="992" w:type="dxa"/>
            <w:vAlign w:val="center"/>
          </w:tcPr>
          <w:p w14:paraId="16EA09E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2B8A6B6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 w14:paraId="78467C9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4326C5EF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1018" w:type="dxa"/>
            <w:vAlign w:val="center"/>
          </w:tcPr>
          <w:p w14:paraId="41843F4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</w:tr>
      <w:tr w:rsidR="00074179" w:rsidRPr="00FF3CD7" w14:paraId="6B5094E5" w14:textId="77777777" w:rsidTr="00766035">
        <w:trPr>
          <w:cantSplit/>
          <w:trHeight w:hRule="exact" w:val="510"/>
          <w:jc w:val="center"/>
        </w:trPr>
        <w:tc>
          <w:tcPr>
            <w:tcW w:w="531" w:type="dxa"/>
            <w:vMerge/>
          </w:tcPr>
          <w:p w14:paraId="69BDC21A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790194503" w:edGrp="everyone" w:colFirst="2" w:colLast="2"/>
            <w:permEnd w:id="553090840"/>
            <w:permEnd w:id="1774936589"/>
            <w:permEnd w:id="1229676738"/>
            <w:permEnd w:id="778965557"/>
            <w:permEnd w:id="157907435"/>
          </w:p>
        </w:tc>
        <w:tc>
          <w:tcPr>
            <w:tcW w:w="3466" w:type="dxa"/>
            <w:vAlign w:val="center"/>
          </w:tcPr>
          <w:p w14:paraId="2FCC3FA8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其它评价意见</w:t>
            </w:r>
          </w:p>
        </w:tc>
        <w:tc>
          <w:tcPr>
            <w:tcW w:w="5129" w:type="dxa"/>
            <w:gridSpan w:val="5"/>
            <w:vAlign w:val="center"/>
          </w:tcPr>
          <w:p w14:paraId="49B2CC33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              </w:t>
            </w:r>
          </w:p>
        </w:tc>
      </w:tr>
      <w:tr w:rsidR="00074179" w:rsidRPr="00FF3CD7" w14:paraId="056791AE" w14:textId="77777777" w:rsidTr="00766035">
        <w:trPr>
          <w:cantSplit/>
          <w:trHeight w:hRule="exact" w:val="567"/>
          <w:jc w:val="center"/>
        </w:trPr>
        <w:tc>
          <w:tcPr>
            <w:tcW w:w="531" w:type="dxa"/>
            <w:vMerge/>
          </w:tcPr>
          <w:p w14:paraId="0D6D0344" w14:textId="77777777" w:rsidR="00074179" w:rsidRPr="00FF3CD7" w:rsidRDefault="00074179" w:rsidP="002E7002">
            <w:pPr>
              <w:rPr>
                <w:b/>
                <w:bCs/>
                <w:szCs w:val="21"/>
              </w:rPr>
            </w:pPr>
            <w:permStart w:id="1018909138" w:edGrp="everyone" w:colFirst="2" w:colLast="2"/>
            <w:permEnd w:id="1790194503"/>
          </w:p>
        </w:tc>
        <w:tc>
          <w:tcPr>
            <w:tcW w:w="3466" w:type="dxa"/>
            <w:vAlign w:val="center"/>
          </w:tcPr>
          <w:p w14:paraId="2A22F4BD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992" w:type="dxa"/>
            <w:vAlign w:val="center"/>
          </w:tcPr>
          <w:p w14:paraId="1A13B082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 xml:space="preserve">   </w:t>
            </w:r>
          </w:p>
        </w:tc>
        <w:tc>
          <w:tcPr>
            <w:tcW w:w="993" w:type="dxa"/>
            <w:vAlign w:val="center"/>
          </w:tcPr>
          <w:p w14:paraId="0067276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批阅人</w:t>
            </w:r>
          </w:p>
        </w:tc>
        <w:tc>
          <w:tcPr>
            <w:tcW w:w="992" w:type="dxa"/>
            <w:vAlign w:val="center"/>
          </w:tcPr>
          <w:p w14:paraId="105F2210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1680940673" w:edGrp="everyone"/>
            <w:r w:rsidRPr="00FF3CD7">
              <w:rPr>
                <w:b/>
                <w:bCs/>
                <w:szCs w:val="21"/>
              </w:rPr>
              <w:t xml:space="preserve"> </w:t>
            </w:r>
            <w:r w:rsidR="00766035">
              <w:rPr>
                <w:b/>
                <w:bCs/>
                <w:szCs w:val="21"/>
              </w:rPr>
              <w:t xml:space="preserve">  </w:t>
            </w:r>
            <w:r w:rsidRPr="00FF3CD7">
              <w:rPr>
                <w:b/>
                <w:bCs/>
                <w:szCs w:val="21"/>
              </w:rPr>
              <w:t xml:space="preserve"> </w:t>
            </w:r>
            <w:permEnd w:id="1680940673"/>
            <w:r w:rsidRPr="00FF3CD7">
              <w:rPr>
                <w:b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CAA8786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F3CD7">
              <w:rPr>
                <w:b/>
                <w:bCs/>
                <w:szCs w:val="21"/>
              </w:rPr>
              <w:t>日期</w:t>
            </w:r>
          </w:p>
        </w:tc>
        <w:tc>
          <w:tcPr>
            <w:tcW w:w="1018" w:type="dxa"/>
            <w:vAlign w:val="center"/>
          </w:tcPr>
          <w:p w14:paraId="251DDB02" w14:textId="77777777" w:rsidR="00074179" w:rsidRPr="00FF3CD7" w:rsidRDefault="00074179" w:rsidP="002E7002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66126197" w:edGrp="everyone"/>
            <w:r w:rsidRPr="00FF3CD7">
              <w:rPr>
                <w:b/>
                <w:bCs/>
                <w:szCs w:val="21"/>
              </w:rPr>
              <w:t xml:space="preserve"> </w:t>
            </w:r>
            <w:r w:rsidR="00766035">
              <w:rPr>
                <w:b/>
                <w:bCs/>
                <w:szCs w:val="21"/>
              </w:rPr>
              <w:t xml:space="preserve">   </w:t>
            </w:r>
            <w:r w:rsidRPr="00FF3CD7">
              <w:rPr>
                <w:b/>
                <w:bCs/>
                <w:szCs w:val="21"/>
              </w:rPr>
              <w:t xml:space="preserve"> </w:t>
            </w:r>
            <w:permEnd w:id="66126197"/>
            <w:r w:rsidRPr="00FF3CD7">
              <w:rPr>
                <w:b/>
                <w:bCs/>
                <w:szCs w:val="21"/>
              </w:rPr>
              <w:t xml:space="preserve"> </w:t>
            </w:r>
          </w:p>
        </w:tc>
      </w:tr>
      <w:permEnd w:id="1018909138"/>
    </w:tbl>
    <w:p w14:paraId="714C6B4B" w14:textId="77777777" w:rsidR="00680EFF" w:rsidRPr="00FF3CD7" w:rsidRDefault="00680EFF" w:rsidP="00766035">
      <w:pPr>
        <w:rPr>
          <w:sz w:val="24"/>
        </w:rPr>
      </w:pPr>
    </w:p>
    <w:sectPr w:rsidR="00680EFF" w:rsidRPr="00FF3CD7">
      <w:footerReference w:type="default" r:id="rId9"/>
      <w:type w:val="continuous"/>
      <w:pgSz w:w="11906" w:h="16838"/>
      <w:pgMar w:top="1440" w:right="1134" w:bottom="1440" w:left="1418" w:header="851" w:footer="992" w:gutter="0"/>
      <w:pgNumType w:start="1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87B6" w14:textId="77777777" w:rsidR="007B6097" w:rsidRDefault="007B6097">
      <w:r>
        <w:separator/>
      </w:r>
    </w:p>
  </w:endnote>
  <w:endnote w:type="continuationSeparator" w:id="0">
    <w:p w14:paraId="2CBECFF7" w14:textId="77777777" w:rsidR="007B6097" w:rsidRDefault="007B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">
    <w:altName w:val="宋体"/>
    <w:panose1 w:val="020B0604020202020204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3524" w14:textId="77777777" w:rsidR="00231E80" w:rsidRDefault="00231E80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20D6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F2F1" w14:textId="77777777" w:rsidR="007B6097" w:rsidRDefault="007B6097">
      <w:r>
        <w:separator/>
      </w:r>
    </w:p>
  </w:footnote>
  <w:footnote w:type="continuationSeparator" w:id="0">
    <w:p w14:paraId="3B285D6C" w14:textId="77777777" w:rsidR="007B6097" w:rsidRDefault="007B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1B360F"/>
    <w:multiLevelType w:val="multilevel"/>
    <w:tmpl w:val="257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1B365D"/>
    <w:multiLevelType w:val="hybridMultilevel"/>
    <w:tmpl w:val="8FE81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A6D6060"/>
    <w:multiLevelType w:val="multilevel"/>
    <w:tmpl w:val="400C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1581598735">
    <w:abstractNumId w:val="4"/>
  </w:num>
  <w:num w:numId="2" w16cid:durableId="1047604697">
    <w:abstractNumId w:val="7"/>
  </w:num>
  <w:num w:numId="3" w16cid:durableId="203257754">
    <w:abstractNumId w:val="2"/>
  </w:num>
  <w:num w:numId="4" w16cid:durableId="346761535">
    <w:abstractNumId w:val="6"/>
  </w:num>
  <w:num w:numId="5" w16cid:durableId="437531959">
    <w:abstractNumId w:val="8"/>
  </w:num>
  <w:num w:numId="6" w16cid:durableId="1218665028">
    <w:abstractNumId w:val="0"/>
  </w:num>
  <w:num w:numId="7" w16cid:durableId="618755448">
    <w:abstractNumId w:val="5"/>
  </w:num>
  <w:num w:numId="8" w16cid:durableId="122165286">
    <w:abstractNumId w:val="1"/>
  </w:num>
  <w:num w:numId="9" w16cid:durableId="14929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eIako4f2o78DBhvNaczI5hPHlE1m9mPd5z4msCAECswmD50S3oOKOjDr0j7WBANV14HA+PXNrZ/aLnU6FXI6OQ==" w:salt="GbbJl+U8pyufBXpgoVaTq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34"/>
    <w:rsid w:val="00005EE5"/>
    <w:rsid w:val="00045939"/>
    <w:rsid w:val="00074179"/>
    <w:rsid w:val="0008077E"/>
    <w:rsid w:val="000A5695"/>
    <w:rsid w:val="000B39CE"/>
    <w:rsid w:val="000B78AA"/>
    <w:rsid w:val="000D1A3A"/>
    <w:rsid w:val="001204E0"/>
    <w:rsid w:val="00166764"/>
    <w:rsid w:val="001A5D0F"/>
    <w:rsid w:val="001A637D"/>
    <w:rsid w:val="001A682F"/>
    <w:rsid w:val="001B1C50"/>
    <w:rsid w:val="001E18A4"/>
    <w:rsid w:val="0021369D"/>
    <w:rsid w:val="00231E80"/>
    <w:rsid w:val="00240C46"/>
    <w:rsid w:val="00256A0E"/>
    <w:rsid w:val="002E7002"/>
    <w:rsid w:val="002F231E"/>
    <w:rsid w:val="00321D1A"/>
    <w:rsid w:val="003448A9"/>
    <w:rsid w:val="003564D5"/>
    <w:rsid w:val="0036233B"/>
    <w:rsid w:val="00375EF9"/>
    <w:rsid w:val="003A0981"/>
    <w:rsid w:val="003C45A3"/>
    <w:rsid w:val="003C544E"/>
    <w:rsid w:val="00402B8B"/>
    <w:rsid w:val="00403E8D"/>
    <w:rsid w:val="00411B7E"/>
    <w:rsid w:val="00430A07"/>
    <w:rsid w:val="004359D2"/>
    <w:rsid w:val="004418B9"/>
    <w:rsid w:val="004424D5"/>
    <w:rsid w:val="00477033"/>
    <w:rsid w:val="00494A26"/>
    <w:rsid w:val="004A62FD"/>
    <w:rsid w:val="00522351"/>
    <w:rsid w:val="00526077"/>
    <w:rsid w:val="00570F3B"/>
    <w:rsid w:val="005867A2"/>
    <w:rsid w:val="00595425"/>
    <w:rsid w:val="005B6EBC"/>
    <w:rsid w:val="005C7948"/>
    <w:rsid w:val="005F7197"/>
    <w:rsid w:val="0062453E"/>
    <w:rsid w:val="006265EE"/>
    <w:rsid w:val="00641419"/>
    <w:rsid w:val="00641D8C"/>
    <w:rsid w:val="00651136"/>
    <w:rsid w:val="00667849"/>
    <w:rsid w:val="00680EFF"/>
    <w:rsid w:val="00691E79"/>
    <w:rsid w:val="006968EF"/>
    <w:rsid w:val="006A3E85"/>
    <w:rsid w:val="006A7F51"/>
    <w:rsid w:val="006F64EE"/>
    <w:rsid w:val="00746A35"/>
    <w:rsid w:val="00766035"/>
    <w:rsid w:val="00783014"/>
    <w:rsid w:val="007A11C1"/>
    <w:rsid w:val="007B1F49"/>
    <w:rsid w:val="007B6097"/>
    <w:rsid w:val="007C532F"/>
    <w:rsid w:val="007D7E76"/>
    <w:rsid w:val="007E0F37"/>
    <w:rsid w:val="007F2902"/>
    <w:rsid w:val="00802279"/>
    <w:rsid w:val="0081715D"/>
    <w:rsid w:val="00850EFF"/>
    <w:rsid w:val="00857708"/>
    <w:rsid w:val="008A46E5"/>
    <w:rsid w:val="008B4503"/>
    <w:rsid w:val="008B7212"/>
    <w:rsid w:val="008C03AC"/>
    <w:rsid w:val="008D738A"/>
    <w:rsid w:val="008E3974"/>
    <w:rsid w:val="00950D66"/>
    <w:rsid w:val="00951288"/>
    <w:rsid w:val="0095671D"/>
    <w:rsid w:val="009E2956"/>
    <w:rsid w:val="009E76C7"/>
    <w:rsid w:val="00A016BC"/>
    <w:rsid w:val="00A13326"/>
    <w:rsid w:val="00A20D6E"/>
    <w:rsid w:val="00A70622"/>
    <w:rsid w:val="00AB345A"/>
    <w:rsid w:val="00AD1D3A"/>
    <w:rsid w:val="00AD5B34"/>
    <w:rsid w:val="00B34AE8"/>
    <w:rsid w:val="00B52E3C"/>
    <w:rsid w:val="00B66C1B"/>
    <w:rsid w:val="00BA7EE9"/>
    <w:rsid w:val="00BB3DEA"/>
    <w:rsid w:val="00BC429F"/>
    <w:rsid w:val="00BE3D7F"/>
    <w:rsid w:val="00BF3615"/>
    <w:rsid w:val="00C25855"/>
    <w:rsid w:val="00C32749"/>
    <w:rsid w:val="00C44A5C"/>
    <w:rsid w:val="00C6331E"/>
    <w:rsid w:val="00C8127D"/>
    <w:rsid w:val="00CD0FD1"/>
    <w:rsid w:val="00CD41A8"/>
    <w:rsid w:val="00CE2152"/>
    <w:rsid w:val="00CF63F3"/>
    <w:rsid w:val="00D22E52"/>
    <w:rsid w:val="00D25EAF"/>
    <w:rsid w:val="00D42ED2"/>
    <w:rsid w:val="00D675F0"/>
    <w:rsid w:val="00D701FA"/>
    <w:rsid w:val="00D70F53"/>
    <w:rsid w:val="00D73385"/>
    <w:rsid w:val="00D96D8C"/>
    <w:rsid w:val="00DB3612"/>
    <w:rsid w:val="00DB58F7"/>
    <w:rsid w:val="00DD1EE8"/>
    <w:rsid w:val="00DD379A"/>
    <w:rsid w:val="00DE0DC9"/>
    <w:rsid w:val="00E02A04"/>
    <w:rsid w:val="00E05B75"/>
    <w:rsid w:val="00E128A6"/>
    <w:rsid w:val="00E169EF"/>
    <w:rsid w:val="00E23354"/>
    <w:rsid w:val="00E25DE7"/>
    <w:rsid w:val="00E71F92"/>
    <w:rsid w:val="00E853FA"/>
    <w:rsid w:val="00E9756B"/>
    <w:rsid w:val="00EA3236"/>
    <w:rsid w:val="00EB5165"/>
    <w:rsid w:val="00EE7388"/>
    <w:rsid w:val="00EF1FD9"/>
    <w:rsid w:val="00F0608E"/>
    <w:rsid w:val="00F82155"/>
    <w:rsid w:val="00FA65AE"/>
    <w:rsid w:val="00FC5500"/>
    <w:rsid w:val="00FD4226"/>
    <w:rsid w:val="00FD7206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B65D3"/>
  <w15:chartTrackingRefBased/>
  <w15:docId w15:val="{DF6E9485-1031-49A5-B96B-353AB487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BA7EE9"/>
    <w:pPr>
      <w:shd w:val="clear" w:color="auto" w:fill="000080"/>
    </w:pPr>
  </w:style>
  <w:style w:type="paragraph" w:styleId="a8">
    <w:name w:val="Normal (Web)"/>
    <w:basedOn w:val="a"/>
    <w:uiPriority w:val="99"/>
    <w:rsid w:val="00E169EF"/>
    <w:pPr>
      <w:widowControl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641D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1A637D"/>
    <w:rPr>
      <w:b/>
      <w:bCs/>
    </w:rPr>
  </w:style>
  <w:style w:type="character" w:styleId="HTML">
    <w:name w:val="HTML Code"/>
    <w:basedOn w:val="a0"/>
    <w:uiPriority w:val="99"/>
    <w:unhideWhenUsed/>
    <w:rsid w:val="001A637D"/>
    <w:rPr>
      <w:rFonts w:ascii="宋体" w:eastAsia="宋体" w:hAnsi="宋体" w:cs="宋体"/>
      <w:sz w:val="24"/>
      <w:szCs w:val="24"/>
    </w:rPr>
  </w:style>
  <w:style w:type="paragraph" w:customStyle="1" w:styleId="cpp">
    <w:name w:val="cpp"/>
    <w:basedOn w:val="a"/>
    <w:link w:val="cpp0"/>
    <w:qFormat/>
    <w:rsid w:val="00D22E52"/>
    <w:rPr>
      <w:rFonts w:ascii="Consolas" w:eastAsia="宋" w:hAnsi="Consolas"/>
      <w:bCs/>
      <w:color w:val="000000"/>
      <w:szCs w:val="21"/>
    </w:rPr>
  </w:style>
  <w:style w:type="character" w:customStyle="1" w:styleId="cpp0">
    <w:name w:val="cpp 字符"/>
    <w:basedOn w:val="a0"/>
    <w:link w:val="cpp"/>
    <w:rsid w:val="00D22E52"/>
    <w:rPr>
      <w:rFonts w:ascii="Consolas" w:eastAsia="宋" w:hAnsi="Consolas"/>
      <w:bCs/>
      <w:color w:val="00000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\OneDrive\&#25991;&#26723;\MicrosoftProjects\2024\Word\cpp\&#23398;&#21495;&#22995;&#21517;_C%5eM%5eM32&#23454;&#39564;&#25253;&#21578;1_&#20449;&#23433;&#19987;&#19994;&#35748;&#3577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C:\Users\Robin\OneDrive\文档\MicrosoftProjects\2024\Word\cpp\学号姓名_C^M^M32实验报告1_信安专业认证.dotx</Template>
  <TotalTime>366</TotalTime>
  <Pages>20</Pages>
  <Words>1990</Words>
  <Characters>11345</Characters>
  <Application>Microsoft Office Word</Application>
  <DocSecurity>8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Robin</dc:creator>
  <cp:keywords/>
  <dc:description/>
  <cp:lastModifiedBy>桢荣 叶</cp:lastModifiedBy>
  <cp:revision>25</cp:revision>
  <cp:lastPrinted>2024-05-03T14:21:00Z</cp:lastPrinted>
  <dcterms:created xsi:type="dcterms:W3CDTF">2024-04-25T05:28:00Z</dcterms:created>
  <dcterms:modified xsi:type="dcterms:W3CDTF">2024-05-12T12:00:00Z</dcterms:modified>
</cp:coreProperties>
</file>